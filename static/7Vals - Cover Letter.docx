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C655" w14:textId="77777777" w:rsidR="002D4BD4" w:rsidRDefault="00273935">
      <w:pPr>
        <w:rPr>
          <w:caps/>
        </w:rPr>
      </w:pPr>
      <w:r>
        <w:rPr>
          <w:caps/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89D6B53" wp14:editId="3A2B1489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808976" cy="9875520"/>
                <wp:effectExtent l="0" t="0" r="190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8976" cy="9875520"/>
                          <a:chOff x="0" y="0"/>
                          <a:chExt cx="7804150" cy="9876232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804150" cy="16478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9525" y="9620250"/>
                            <a:ext cx="7790688" cy="2559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47E12" id="Group 6" o:spid="_x0000_s1026" alt="&quot;&quot;" style="position:absolute;margin-left:0;margin-top:-18pt;width:614.9pt;height:777.6pt;z-index:-251657216;mso-position-horizontal-relative:page;mso-width-relative:margin;mso-height-relative:margin" coordsize="78041,9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">
                <v:rect id="Rectangle 1" o:spid="_x0000_s1027" alt="&quot;&quot;" style="position:absolute;width:7804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" fillcolor="#013b55 [3204]" stroked="f"/>
                <v:rect id="Rectangle 2" o:spid="_x0000_s1028" alt="&quot;&quot;" style="position:absolute;left:95;top:96202;width:77907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SrX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cTw&#10;vRJugFx8AAAA//8DAFBLAQItABQABgAIAAAAIQDb4fbL7gAAAIUBAAATAAAAAAAAAAAAAAAAAAAA&#10;AABbQ29udGVudF9UeXBlc10ueG1sUEsBAi0AFAAGAAgAAAAhAFr0LFu/AAAAFQEAAAsAAAAAAAAA&#10;AAAAAAAAHwEAAF9yZWxzLy5yZWxzUEsBAi0AFAAGAAgAAAAhABTRKte+AAAA2gAAAA8AAAAAAAAA&#10;AAAAAAAABwIAAGRycy9kb3ducmV2LnhtbFBLBQYAAAAAAwADALcAAADyAgAAAAA=&#10;" fillcolor="#013b55 [3204]" stroked="f"/>
                <w10:wrap anchorx="page"/>
                <w10:anchorlock/>
              </v:group>
            </w:pict>
          </mc:Fallback>
        </mc:AlternateContent>
      </w:r>
    </w:p>
    <w:p w14:paraId="0A4B80FA" w14:textId="5D0F14BB" w:rsidR="00273935" w:rsidRPr="009244AE" w:rsidRDefault="006A0BB2" w:rsidP="00273935">
      <w:pPr>
        <w:pStyle w:val="Title"/>
      </w:pPr>
      <w:r>
        <w:t>Moiz</w:t>
      </w:r>
      <w:r w:rsidR="00273935" w:rsidRPr="009244AE">
        <w:t xml:space="preserve"> </w:t>
      </w:r>
      <w:r>
        <w:rPr>
          <w:rStyle w:val="IntenseEmphasis"/>
        </w:rPr>
        <w:t>Sohail</w:t>
      </w:r>
    </w:p>
    <w:p w14:paraId="0D9F9EFC" w14:textId="3D3EBB99" w:rsidR="00273935" w:rsidRPr="00D46C33" w:rsidRDefault="006A0BB2" w:rsidP="00D46C33">
      <w:pPr>
        <w:pStyle w:val="ContactInfo"/>
      </w:pPr>
      <w:r>
        <w:t>A138, Gulshan e Ismail, Karachi</w:t>
      </w:r>
      <w:r w:rsidR="00273935" w:rsidRPr="00D46C33">
        <w:t xml:space="preserve"> </w:t>
      </w:r>
      <w:sdt>
        <w:sdtPr>
          <w:alias w:val="Divider dot:"/>
          <w:tag w:val="Divider dot:"/>
          <w:id w:val="-1459182552"/>
          <w:placeholder>
            <w:docPart w:val="252B9D572E894E67918405A947BF3A1D"/>
          </w:placeholder>
          <w:temporary/>
          <w:showingPlcHdr/>
          <w15:appearance w15:val="hidden"/>
        </w:sdtPr>
        <w:sdtEndPr/>
        <w:sdtContent>
          <w:r w:rsidR="00273935" w:rsidRPr="00D46C33">
            <w:t>·</w:t>
          </w:r>
        </w:sdtContent>
      </w:sdt>
      <w:r w:rsidR="00273935" w:rsidRPr="00D46C33">
        <w:t xml:space="preserve"> </w:t>
      </w:r>
      <w:r>
        <w:t>+923302635070</w:t>
      </w:r>
    </w:p>
    <w:p w14:paraId="3FA2EACF" w14:textId="16499E61" w:rsidR="00273935" w:rsidRPr="006A33C6" w:rsidRDefault="006A0BB2" w:rsidP="00273935">
      <w:pPr>
        <w:pStyle w:val="ContactInfoEmphasis"/>
      </w:pPr>
      <w:r>
        <w:t>21020569@lums.edu.pk</w:t>
      </w:r>
      <w:r w:rsidR="00273935" w:rsidRPr="006A33C6">
        <w:t xml:space="preserve"> </w:t>
      </w:r>
      <w:sdt>
        <w:sdtPr>
          <w:alias w:val="Divider dot:"/>
          <w:tag w:val="Divider dot:"/>
          <w:id w:val="2000459528"/>
          <w:placeholder>
            <w:docPart w:val="A97983A88C9C4781A9306C4ADB8A0FA9"/>
          </w:placeholder>
          <w:temporary/>
          <w:showingPlcHdr/>
          <w15:appearance w15:val="hidden"/>
        </w:sdtPr>
        <w:sdtEndPr/>
        <w:sdtContent>
          <w:r w:rsidR="00273935" w:rsidRPr="006A33C6">
            <w:t>·</w:t>
          </w:r>
        </w:sdtContent>
      </w:sdt>
      <w:r w:rsidR="00273935" w:rsidRPr="006A33C6"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Pr="006A0BB2">
          <w:rPr>
            <w:rStyle w:val="Hyperlink"/>
            <w:color w:val="FFFFFF" w:themeColor="background1"/>
          </w:rPr>
          <w:t>MoizSohail</w:t>
        </w:r>
      </w:hyperlink>
      <w:r w:rsidR="00273935" w:rsidRPr="006A33C6">
        <w:t xml:space="preserve"> </w:t>
      </w:r>
      <w:sdt>
        <w:sdtPr>
          <w:alias w:val="Divider dot:"/>
          <w:tag w:val="Divider dot:"/>
          <w:id w:val="759871761"/>
          <w:placeholder>
            <w:docPart w:val="9355004EBA1948B18B201F6026FCDC89"/>
          </w:placeholder>
          <w:temporary/>
          <w:showingPlcHdr/>
          <w15:appearance w15:val="hidden"/>
        </w:sdtPr>
        <w:sdtEndPr/>
        <w:sdtContent>
          <w:r w:rsidR="00273935" w:rsidRPr="006A33C6">
            <w:t>·</w:t>
          </w:r>
        </w:sdtContent>
      </w:sdt>
      <w:r w:rsidR="00273935" w:rsidRPr="006A33C6">
        <w:t xml:space="preserve"> </w:t>
      </w:r>
      <w:r w:rsidR="00273935" w:rsidRPr="00273935">
        <w:rPr>
          <w:b w:val="0"/>
          <w:color w:val="2C2C2C" w:themeColor="text1"/>
        </w:rPr>
        <w:t xml:space="preserve"> </w:t>
      </w:r>
      <w:r>
        <w:t xml:space="preserve">Portfolio: </w:t>
      </w:r>
      <w:hyperlink r:id="rId11" w:history="1">
        <w:r w:rsidRPr="006A0BB2">
          <w:rPr>
            <w:rStyle w:val="Hyperlink"/>
            <w:color w:val="F2F2F2" w:themeColor="background1" w:themeShade="F2"/>
          </w:rPr>
          <w:t>moizsohail.github.io</w:t>
        </w:r>
      </w:hyperlink>
    </w:p>
    <w:p w14:paraId="6816E90E" w14:textId="77777777" w:rsidR="00273935" w:rsidRDefault="00273935" w:rsidP="00AD4AAF">
      <w:pPr>
        <w:spacing w:after="360"/>
      </w:pPr>
    </w:p>
    <w:tbl>
      <w:tblPr>
        <w:tblW w:w="5000" w:type="pct"/>
        <w:tblLook w:val="0600" w:firstRow="0" w:lastRow="0" w:firstColumn="0" w:lastColumn="0" w:noHBand="1" w:noVBand="1"/>
        <w:tblDescription w:val="Layout table for name, contact info, and objective"/>
      </w:tblPr>
      <w:tblGrid>
        <w:gridCol w:w="4680"/>
        <w:gridCol w:w="4680"/>
      </w:tblGrid>
      <w:tr w:rsidR="00B11994" w:rsidRPr="00BF09B3" w14:paraId="2B071259" w14:textId="77777777" w:rsidTr="009244AE">
        <w:trPr>
          <w:trHeight w:val="1728"/>
        </w:trPr>
        <w:tc>
          <w:tcPr>
            <w:tcW w:w="2500" w:type="pct"/>
            <w:tcBorders>
              <w:bottom w:val="single" w:sz="12" w:space="0" w:color="0083B3" w:themeColor="accent2" w:themeShade="BF"/>
            </w:tcBorders>
            <w:vAlign w:val="bottom"/>
          </w:tcPr>
          <w:p w14:paraId="51F7A077" w14:textId="204CF039" w:rsidR="00B11994" w:rsidRPr="00BF09B3" w:rsidRDefault="006A0BB2" w:rsidP="004E5E17">
            <w:pPr>
              <w:spacing w:after="200"/>
            </w:pPr>
            <w:r>
              <w:t>Dec 13, 2020</w:t>
            </w:r>
          </w:p>
          <w:p w14:paraId="23D3E207" w14:textId="790BBD17" w:rsidR="00B11994" w:rsidRPr="00BF09B3" w:rsidRDefault="006A0BB2" w:rsidP="004E5E17">
            <w:pPr>
              <w:spacing w:after="200"/>
            </w:pPr>
            <w:r>
              <w:t>Applying for job vacancy of ‘Developer’</w:t>
            </w:r>
            <w:r w:rsidR="00B11994" w:rsidRPr="00BF09B3">
              <w:br/>
            </w:r>
            <w:r>
              <w:t>7Vals</w:t>
            </w:r>
          </w:p>
        </w:tc>
        <w:tc>
          <w:tcPr>
            <w:tcW w:w="2500" w:type="pct"/>
            <w:tcBorders>
              <w:bottom w:val="single" w:sz="12" w:space="0" w:color="0083B3" w:themeColor="accent2" w:themeShade="BF"/>
            </w:tcBorders>
            <w:vAlign w:val="bottom"/>
          </w:tcPr>
          <w:p w14:paraId="1292F67F" w14:textId="13669027" w:rsidR="00B11994" w:rsidRPr="00BF09B3" w:rsidRDefault="00B11994" w:rsidP="004E5E17">
            <w:pPr>
              <w:spacing w:after="200"/>
            </w:pPr>
          </w:p>
        </w:tc>
      </w:tr>
      <w:tr w:rsidR="0013796D" w:rsidRPr="00BF09B3" w14:paraId="71CFFFFF" w14:textId="77777777" w:rsidTr="009244AE">
        <w:trPr>
          <w:trHeight w:val="432"/>
        </w:trPr>
        <w:tc>
          <w:tcPr>
            <w:tcW w:w="2500" w:type="pct"/>
            <w:tcBorders>
              <w:top w:val="single" w:sz="12" w:space="0" w:color="0083B3" w:themeColor="accent2" w:themeShade="BF"/>
            </w:tcBorders>
            <w:vAlign w:val="bottom"/>
          </w:tcPr>
          <w:p w14:paraId="49579A40" w14:textId="77777777" w:rsidR="0013796D" w:rsidRDefault="0013796D" w:rsidP="0013796D"/>
        </w:tc>
        <w:tc>
          <w:tcPr>
            <w:tcW w:w="2500" w:type="pct"/>
            <w:tcBorders>
              <w:top w:val="single" w:sz="12" w:space="0" w:color="0083B3" w:themeColor="accent2" w:themeShade="BF"/>
            </w:tcBorders>
            <w:vAlign w:val="bottom"/>
          </w:tcPr>
          <w:p w14:paraId="40C572C0" w14:textId="77777777" w:rsidR="0013796D" w:rsidRDefault="0013796D" w:rsidP="0013796D"/>
        </w:tc>
      </w:tr>
      <w:tr w:rsidR="00B11994" w:rsidRPr="00BF09B3" w14:paraId="40B49D94" w14:textId="77777777" w:rsidTr="00FA5B42">
        <w:trPr>
          <w:trHeight w:val="495"/>
        </w:trPr>
        <w:tc>
          <w:tcPr>
            <w:tcW w:w="5000" w:type="pct"/>
            <w:gridSpan w:val="2"/>
          </w:tcPr>
          <w:p w14:paraId="539CC815" w14:textId="4B841373" w:rsidR="00B11994" w:rsidRPr="00BF09B3" w:rsidRDefault="006A0BB2" w:rsidP="00824C3E">
            <w:pPr>
              <w:pStyle w:val="Heading1"/>
            </w:pPr>
            <w:r>
              <w:t xml:space="preserve">Respected </w:t>
            </w:r>
            <w:r>
              <w:t>Recruitment Manager</w:t>
            </w:r>
          </w:p>
        </w:tc>
      </w:tr>
      <w:tr w:rsidR="00B11994" w:rsidRPr="00BF09B3" w14:paraId="0CCDF3DC" w14:textId="77777777" w:rsidTr="00651ECE">
        <w:trPr>
          <w:trHeight w:val="7920"/>
        </w:trPr>
        <w:tc>
          <w:tcPr>
            <w:tcW w:w="5000" w:type="pct"/>
            <w:gridSpan w:val="2"/>
          </w:tcPr>
          <w:p w14:paraId="3DC73264" w14:textId="1358E75A" w:rsidR="005003DF" w:rsidRDefault="006A0BB2" w:rsidP="004E5E17">
            <w:pPr>
              <w:spacing w:after="200"/>
            </w:pPr>
            <w:r>
              <w:t xml:space="preserve">Despite coming from a pure economics background, I was able to set an example </w:t>
            </w:r>
            <w:r w:rsidR="005003DF">
              <w:t xml:space="preserve">for others in my university that one could excel in any field he </w:t>
            </w:r>
            <w:r w:rsidR="006502AE">
              <w:t>puts his mind to</w:t>
            </w:r>
            <w:r w:rsidR="005003DF">
              <w:t xml:space="preserve">. After becoming the youngest teaching assistant of graduate level courses in computer sciences and scoring the highest in programming courses </w:t>
            </w:r>
            <w:r w:rsidR="00EA1CB8">
              <w:t xml:space="preserve">relative to </w:t>
            </w:r>
            <w:r w:rsidR="005003DF">
              <w:t>other science students</w:t>
            </w:r>
            <w:r w:rsidR="00EA1CB8">
              <w:t>,</w:t>
            </w:r>
            <w:r w:rsidR="005003DF">
              <w:t xml:space="preserve"> I was able to </w:t>
            </w:r>
            <w:r w:rsidR="00EA1CB8">
              <w:t xml:space="preserve">distinguish myself </w:t>
            </w:r>
            <w:r w:rsidR="009F0F98">
              <w:t xml:space="preserve">from other peers in my </w:t>
            </w:r>
            <w:r w:rsidR="00EA1CB8">
              <w:t>university</w:t>
            </w:r>
            <w:r w:rsidR="005003DF">
              <w:t xml:space="preserve">. </w:t>
            </w:r>
          </w:p>
          <w:p w14:paraId="54B5E935" w14:textId="50CD7EDB" w:rsidR="00B11994" w:rsidRPr="00BF09B3" w:rsidRDefault="006502AE" w:rsidP="004E5E17">
            <w:pPr>
              <w:spacing w:after="200"/>
            </w:pPr>
            <w:r>
              <w:t>Now w</w:t>
            </w:r>
            <w:r w:rsidR="005003DF">
              <w:t xml:space="preserve">here does 7Vals come in? </w:t>
            </w:r>
            <w:r w:rsidR="002F0AAD" w:rsidRPr="002F0AAD">
              <w:t xml:space="preserve">Everyone dreams of joining a company that takes care of the individual's growth, provides learning opportunities, and maintains a competitive yet healthy environment around so that employees can work with comfort and maximize their efficiency by delivering the best they have. </w:t>
            </w:r>
            <w:r w:rsidR="002F0AAD">
              <w:t xml:space="preserve">Without a doubt, 7Vals is one of the companies leading the chart. Moreover, the global outreach of 7Vals is also one of its selling factors that have pushed me to apply for it. </w:t>
            </w:r>
            <w:r>
              <w:t>Working with one of the leading firms across the globe will help me the gain the exposure I need.</w:t>
            </w:r>
          </w:p>
          <w:p w14:paraId="15A94995" w14:textId="032E9EA0" w:rsidR="00EA1CB8" w:rsidRDefault="002F0AAD" w:rsidP="00EA1CB8">
            <w:pPr>
              <w:spacing w:after="200"/>
            </w:pPr>
            <w:r>
              <w:t>Furthermore, w</w:t>
            </w:r>
            <w:r w:rsidR="00EA1CB8">
              <w:t>ith passion being one of the core values of th</w:t>
            </w:r>
            <w:r w:rsidR="006502AE">
              <w:t>is</w:t>
            </w:r>
            <w:r w:rsidR="00EA1CB8">
              <w:t xml:space="preserve"> company</w:t>
            </w:r>
            <w:r w:rsidR="009A13FE">
              <w:t>,</w:t>
            </w:r>
            <w:r w:rsidR="00EA1CB8">
              <w:t xml:space="preserve"> I believe</w:t>
            </w:r>
            <w:r w:rsidR="009F0F98">
              <w:t xml:space="preserve"> that I</w:t>
            </w:r>
            <w:r w:rsidR="00EA1CB8">
              <w:t xml:space="preserve"> </w:t>
            </w:r>
            <w:r w:rsidR="009A13FE">
              <w:t xml:space="preserve">would be a perfect </w:t>
            </w:r>
            <w:r w:rsidR="00EA1CB8">
              <w:t>fit</w:t>
            </w:r>
            <w:r w:rsidR="009A13FE">
              <w:t xml:space="preserve"> in that aspect</w:t>
            </w:r>
            <w:r w:rsidR="00EA1CB8">
              <w:t xml:space="preserve">. I would like to define myself as someone who thirsts for </w:t>
            </w:r>
            <w:r w:rsidR="009F0F98">
              <w:t xml:space="preserve">solving problems and is willing to </w:t>
            </w:r>
            <w:r w:rsidR="00EA1CB8">
              <w:t>build</w:t>
            </w:r>
            <w:r w:rsidR="009F0F98">
              <w:t xml:space="preserve"> </w:t>
            </w:r>
            <w:r w:rsidR="00EA1CB8">
              <w:t>structures from nothing when it comes to coding.</w:t>
            </w:r>
            <w:r w:rsidR="009A13FE">
              <w:t xml:space="preserve"> </w:t>
            </w:r>
            <w:r w:rsidR="00EA1CB8">
              <w:t xml:space="preserve">Moreover, with my side hobbies </w:t>
            </w:r>
            <w:r w:rsidR="009A13FE">
              <w:t>revol</w:t>
            </w:r>
            <w:r w:rsidR="009F0F98">
              <w:t>v</w:t>
            </w:r>
            <w:r w:rsidR="009A13FE">
              <w:t xml:space="preserve">ing around </w:t>
            </w:r>
            <w:r w:rsidR="00EA1CB8">
              <w:t xml:space="preserve">task automation via Selenium and </w:t>
            </w:r>
            <w:r w:rsidR="00C6627D">
              <w:t>TensorFlow</w:t>
            </w:r>
            <w:r w:rsidR="009A13FE">
              <w:t>,</w:t>
            </w:r>
            <w:r w:rsidR="00EA1CB8">
              <w:t xml:space="preserve"> I believe I can be a great asset in helping 7Vals clients to achieve greater efficiency. </w:t>
            </w:r>
            <w:r w:rsidR="009F0F98">
              <w:t xml:space="preserve">With me they </w:t>
            </w:r>
            <w:r w:rsidR="00EA1CB8">
              <w:t xml:space="preserve">can focus more on what matters rather than </w:t>
            </w:r>
            <w:r w:rsidR="009F0F98">
              <w:t xml:space="preserve">wasting their valuable time on </w:t>
            </w:r>
            <w:r>
              <w:t xml:space="preserve">doing the same mundane tasks </w:t>
            </w:r>
            <w:proofErr w:type="gramStart"/>
            <w:r>
              <w:t>over and over again</w:t>
            </w:r>
            <w:proofErr w:type="gramEnd"/>
            <w:r w:rsidR="00EA1CB8">
              <w:t>.</w:t>
            </w:r>
          </w:p>
          <w:p w14:paraId="7B9FDB3C" w14:textId="1F37DF55" w:rsidR="009F0F98" w:rsidRDefault="002F0AAD" w:rsidP="00EA1CB8">
            <w:pPr>
              <w:spacing w:after="200"/>
            </w:pPr>
            <w:r>
              <w:t>Lastly, t</w:t>
            </w:r>
            <w:r w:rsidR="009F0F98">
              <w:t xml:space="preserve">hroughout my times </w:t>
            </w:r>
            <w:r>
              <w:t>at</w:t>
            </w:r>
            <w:r w:rsidR="009F0F98">
              <w:t xml:space="preserve"> LUMS, I have tried to achieve a balance between my academics and social life. I have played an active part in </w:t>
            </w:r>
            <w:r>
              <w:t xml:space="preserve">community service </w:t>
            </w:r>
            <w:r w:rsidR="009F0F98">
              <w:t>societies</w:t>
            </w:r>
            <w:r>
              <w:t xml:space="preserve"> </w:t>
            </w:r>
            <w:r w:rsidR="00C6627D">
              <w:t>and</w:t>
            </w:r>
            <w:r>
              <w:t xml:space="preserve"> played the role of a</w:t>
            </w:r>
            <w:r w:rsidR="006502AE">
              <w:t>n</w:t>
            </w:r>
            <w:r>
              <w:t xml:space="preserve"> IT director in a leading science society at LUMS (Spades). Besides</w:t>
            </w:r>
            <w:r w:rsidR="006502AE">
              <w:t xml:space="preserve"> this</w:t>
            </w:r>
            <w:r>
              <w:t>, I would like to identify myself as a foodie who like</w:t>
            </w:r>
            <w:r w:rsidR="006502AE">
              <w:t xml:space="preserve">s to try out new restaurants </w:t>
            </w:r>
            <w:r w:rsidR="00C6627D">
              <w:t>every day</w:t>
            </w:r>
            <w:r>
              <w:t xml:space="preserve">. So, if by any chance 7Vals </w:t>
            </w:r>
            <w:r w:rsidR="006502AE">
              <w:t xml:space="preserve">party manager is having trouble deciding the best place to dine out. </w:t>
            </w:r>
            <w:r w:rsidR="00C6627D">
              <w:t>Do not</w:t>
            </w:r>
            <w:r w:rsidR="006502AE">
              <w:t xml:space="preserve"> worry</w:t>
            </w:r>
            <w:r w:rsidR="002C2DD0">
              <w:t>,</w:t>
            </w:r>
            <w:r w:rsidR="006502AE">
              <w:t xml:space="preserve"> one of your </w:t>
            </w:r>
            <w:r w:rsidR="00C6627D">
              <w:t>employees</w:t>
            </w:r>
            <w:r w:rsidR="006502AE">
              <w:t xml:space="preserve"> would already have it covered. </w:t>
            </w:r>
          </w:p>
          <w:p w14:paraId="61C088AB" w14:textId="2E88001F" w:rsidR="00B11994" w:rsidRDefault="002C2DD0" w:rsidP="004E5E17">
            <w:pPr>
              <w:spacing w:after="200"/>
            </w:pPr>
            <w:r>
              <w:t>Thank You.</w:t>
            </w:r>
          </w:p>
          <w:p w14:paraId="32796E3F" w14:textId="77777777" w:rsidR="00C6627D" w:rsidRPr="00BF09B3" w:rsidRDefault="00C6627D" w:rsidP="004E5E17">
            <w:pPr>
              <w:spacing w:after="200"/>
            </w:pPr>
          </w:p>
          <w:p w14:paraId="3247EFF9" w14:textId="1EFF0530" w:rsidR="00B11994" w:rsidRPr="00BF09B3" w:rsidRDefault="00EA1CB8" w:rsidP="002D4BD4">
            <w:r>
              <w:t>Moiz Sohail</w:t>
            </w:r>
          </w:p>
        </w:tc>
      </w:tr>
    </w:tbl>
    <w:p w14:paraId="5410EE93" w14:textId="77777777" w:rsidR="00C43030" w:rsidRPr="00BC7376" w:rsidRDefault="00C43030" w:rsidP="003209B9"/>
    <w:sectPr w:rsidR="00C43030" w:rsidRPr="00BC7376" w:rsidSect="00273935">
      <w:footerReference w:type="default" r:id="rId12"/>
      <w:footerReference w:type="first" r:id="rId13"/>
      <w:pgSz w:w="12240" w:h="15840" w:code="1"/>
      <w:pgMar w:top="360" w:right="1440" w:bottom="36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47792" w14:textId="77777777" w:rsidR="00126FCE" w:rsidRDefault="00126FCE" w:rsidP="0068194B">
      <w:r>
        <w:separator/>
      </w:r>
    </w:p>
    <w:p w14:paraId="135C0E3C" w14:textId="77777777" w:rsidR="00126FCE" w:rsidRDefault="00126FCE"/>
    <w:p w14:paraId="4D9AC061" w14:textId="77777777" w:rsidR="00126FCE" w:rsidRDefault="00126FCE"/>
    <w:p w14:paraId="44D32600" w14:textId="77777777" w:rsidR="00126FCE" w:rsidRDefault="00126FCE"/>
  </w:endnote>
  <w:endnote w:type="continuationSeparator" w:id="0">
    <w:p w14:paraId="1D26FD51" w14:textId="77777777" w:rsidR="00126FCE" w:rsidRDefault="00126FCE" w:rsidP="0068194B">
      <w:r>
        <w:continuationSeparator/>
      </w:r>
    </w:p>
    <w:p w14:paraId="7BD0C2E5" w14:textId="77777777" w:rsidR="00126FCE" w:rsidRDefault="00126FCE"/>
    <w:p w14:paraId="12D1CD6B" w14:textId="77777777" w:rsidR="00126FCE" w:rsidRDefault="00126FCE"/>
    <w:p w14:paraId="15C25006" w14:textId="77777777" w:rsidR="00126FCE" w:rsidRDefault="00126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sa Offc Serif Pro Thin">
    <w:altName w:val="Tisa Offc Serif Pro Thin"/>
    <w:charset w:val="00"/>
    <w:family w:val="auto"/>
    <w:pitch w:val="variable"/>
    <w:sig w:usb0="800002E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2555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25B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DB6E7" w14:textId="77777777" w:rsidR="004F712D" w:rsidRDefault="004F7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AEF4F" w14:textId="77777777" w:rsidR="00173DE9" w:rsidRDefault="00173DE9" w:rsidP="003209B9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1F359" w14:textId="77777777" w:rsidR="00126FCE" w:rsidRDefault="00126FCE" w:rsidP="0068194B">
      <w:r>
        <w:separator/>
      </w:r>
    </w:p>
    <w:p w14:paraId="2E514F9C" w14:textId="77777777" w:rsidR="00126FCE" w:rsidRDefault="00126FCE"/>
    <w:p w14:paraId="0067E8F2" w14:textId="77777777" w:rsidR="00126FCE" w:rsidRDefault="00126FCE"/>
    <w:p w14:paraId="2D604B28" w14:textId="77777777" w:rsidR="00126FCE" w:rsidRDefault="00126FCE"/>
  </w:footnote>
  <w:footnote w:type="continuationSeparator" w:id="0">
    <w:p w14:paraId="65FE259C" w14:textId="77777777" w:rsidR="00126FCE" w:rsidRDefault="00126FCE" w:rsidP="0068194B">
      <w:r>
        <w:continuationSeparator/>
      </w:r>
    </w:p>
    <w:p w14:paraId="61F5AF8E" w14:textId="77777777" w:rsidR="00126FCE" w:rsidRDefault="00126FCE"/>
    <w:p w14:paraId="295CCB48" w14:textId="77777777" w:rsidR="00126FCE" w:rsidRDefault="00126FCE"/>
    <w:p w14:paraId="67EF43D3" w14:textId="77777777" w:rsidR="00126FCE" w:rsidRDefault="00126F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13B55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13B55" w:themeColor="accent1"/>
      </w:rPr>
    </w:lvl>
  </w:abstractNum>
  <w:abstractNum w:abstractNumId="10" w15:restartNumberingAfterBreak="0">
    <w:nsid w:val="16167BFD"/>
    <w:multiLevelType w:val="multilevel"/>
    <w:tmpl w:val="B096D760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99F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13B5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13B55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13B55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13B55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13B55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8543FF6"/>
    <w:multiLevelType w:val="multilevel"/>
    <w:tmpl w:val="AC4456B6"/>
    <w:numStyleLink w:val="Style2"/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F021D47"/>
    <w:multiLevelType w:val="multilevel"/>
    <w:tmpl w:val="AC4456B6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 w:themeColor="accent2"/>
        <w:sz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B2"/>
    <w:rsid w:val="000001EF"/>
    <w:rsid w:val="00007322"/>
    <w:rsid w:val="00007728"/>
    <w:rsid w:val="00024584"/>
    <w:rsid w:val="00024730"/>
    <w:rsid w:val="00055E95"/>
    <w:rsid w:val="0007021F"/>
    <w:rsid w:val="000B2BA5"/>
    <w:rsid w:val="000D4570"/>
    <w:rsid w:val="000F2F8C"/>
    <w:rsid w:val="0010006E"/>
    <w:rsid w:val="001045A8"/>
    <w:rsid w:val="001120DD"/>
    <w:rsid w:val="00114A91"/>
    <w:rsid w:val="00126FCE"/>
    <w:rsid w:val="0013796D"/>
    <w:rsid w:val="001427E1"/>
    <w:rsid w:val="00163668"/>
    <w:rsid w:val="00171566"/>
    <w:rsid w:val="00173DE9"/>
    <w:rsid w:val="00174676"/>
    <w:rsid w:val="001755A8"/>
    <w:rsid w:val="00184014"/>
    <w:rsid w:val="00192008"/>
    <w:rsid w:val="001C0E68"/>
    <w:rsid w:val="001C4B6F"/>
    <w:rsid w:val="001D0BF1"/>
    <w:rsid w:val="001E3120"/>
    <w:rsid w:val="001E79A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935"/>
    <w:rsid w:val="00275EAE"/>
    <w:rsid w:val="00292445"/>
    <w:rsid w:val="00294998"/>
    <w:rsid w:val="00297F18"/>
    <w:rsid w:val="002A1945"/>
    <w:rsid w:val="002B0B32"/>
    <w:rsid w:val="002B2958"/>
    <w:rsid w:val="002B3FC8"/>
    <w:rsid w:val="002C2DD0"/>
    <w:rsid w:val="002D23C5"/>
    <w:rsid w:val="002D4BD4"/>
    <w:rsid w:val="002D6137"/>
    <w:rsid w:val="002E32A5"/>
    <w:rsid w:val="002E7E61"/>
    <w:rsid w:val="002F05E5"/>
    <w:rsid w:val="002F0AAD"/>
    <w:rsid w:val="002F254D"/>
    <w:rsid w:val="002F30E4"/>
    <w:rsid w:val="00307140"/>
    <w:rsid w:val="00316DFF"/>
    <w:rsid w:val="003209B9"/>
    <w:rsid w:val="00325B57"/>
    <w:rsid w:val="00336056"/>
    <w:rsid w:val="00342425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028"/>
    <w:rsid w:val="004359DD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0591"/>
    <w:rsid w:val="004F712D"/>
    <w:rsid w:val="005003DF"/>
    <w:rsid w:val="00510392"/>
    <w:rsid w:val="00513E2A"/>
    <w:rsid w:val="0052257C"/>
    <w:rsid w:val="005300E9"/>
    <w:rsid w:val="005505D7"/>
    <w:rsid w:val="00552749"/>
    <w:rsid w:val="00560C1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324"/>
    <w:rsid w:val="005F4B91"/>
    <w:rsid w:val="005F55D2"/>
    <w:rsid w:val="005F7739"/>
    <w:rsid w:val="00613109"/>
    <w:rsid w:val="0062312F"/>
    <w:rsid w:val="006243DF"/>
    <w:rsid w:val="00625F2C"/>
    <w:rsid w:val="006502AE"/>
    <w:rsid w:val="00651ECE"/>
    <w:rsid w:val="006618E9"/>
    <w:rsid w:val="0068194B"/>
    <w:rsid w:val="00690DC4"/>
    <w:rsid w:val="00692703"/>
    <w:rsid w:val="006A0BB2"/>
    <w:rsid w:val="006A1962"/>
    <w:rsid w:val="006A33C6"/>
    <w:rsid w:val="006B0D0D"/>
    <w:rsid w:val="006B5D48"/>
    <w:rsid w:val="006B6CE7"/>
    <w:rsid w:val="006B7D7B"/>
    <w:rsid w:val="006C1870"/>
    <w:rsid w:val="006C1A5E"/>
    <w:rsid w:val="006E1507"/>
    <w:rsid w:val="00712D8B"/>
    <w:rsid w:val="007273B7"/>
    <w:rsid w:val="00733E0A"/>
    <w:rsid w:val="00741790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8D0"/>
    <w:rsid w:val="00803404"/>
    <w:rsid w:val="00807C1C"/>
    <w:rsid w:val="008127E9"/>
    <w:rsid w:val="00824C3E"/>
    <w:rsid w:val="00834955"/>
    <w:rsid w:val="00855B59"/>
    <w:rsid w:val="00860461"/>
    <w:rsid w:val="0086487C"/>
    <w:rsid w:val="00870B20"/>
    <w:rsid w:val="008829F8"/>
    <w:rsid w:val="00885897"/>
    <w:rsid w:val="008A6538"/>
    <w:rsid w:val="008B720E"/>
    <w:rsid w:val="008C47FC"/>
    <w:rsid w:val="008C7056"/>
    <w:rsid w:val="008D697B"/>
    <w:rsid w:val="008F3B14"/>
    <w:rsid w:val="00901899"/>
    <w:rsid w:val="0090344B"/>
    <w:rsid w:val="00905715"/>
    <w:rsid w:val="0091321E"/>
    <w:rsid w:val="00913946"/>
    <w:rsid w:val="00915755"/>
    <w:rsid w:val="009244AE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25C"/>
    <w:rsid w:val="009A13FE"/>
    <w:rsid w:val="009A44CE"/>
    <w:rsid w:val="009B5705"/>
    <w:rsid w:val="009C4DFC"/>
    <w:rsid w:val="009D44F8"/>
    <w:rsid w:val="009E3160"/>
    <w:rsid w:val="009F0F98"/>
    <w:rsid w:val="009F220C"/>
    <w:rsid w:val="009F2B27"/>
    <w:rsid w:val="009F3B05"/>
    <w:rsid w:val="009F3F46"/>
    <w:rsid w:val="009F4931"/>
    <w:rsid w:val="00A14534"/>
    <w:rsid w:val="00A16DAA"/>
    <w:rsid w:val="00A24162"/>
    <w:rsid w:val="00A25023"/>
    <w:rsid w:val="00A270EA"/>
    <w:rsid w:val="00A273B2"/>
    <w:rsid w:val="00A34BA2"/>
    <w:rsid w:val="00A36F27"/>
    <w:rsid w:val="00A42E32"/>
    <w:rsid w:val="00A46E63"/>
    <w:rsid w:val="00A51DC5"/>
    <w:rsid w:val="00A527E0"/>
    <w:rsid w:val="00A53DE1"/>
    <w:rsid w:val="00A615E1"/>
    <w:rsid w:val="00A755E8"/>
    <w:rsid w:val="00A93A5D"/>
    <w:rsid w:val="00AB32F8"/>
    <w:rsid w:val="00AB610B"/>
    <w:rsid w:val="00AD360E"/>
    <w:rsid w:val="00AD40FB"/>
    <w:rsid w:val="00AD4AAF"/>
    <w:rsid w:val="00AD782D"/>
    <w:rsid w:val="00AE7650"/>
    <w:rsid w:val="00AF1BCD"/>
    <w:rsid w:val="00B10EBE"/>
    <w:rsid w:val="00B11994"/>
    <w:rsid w:val="00B236F1"/>
    <w:rsid w:val="00B2474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6EE1"/>
    <w:rsid w:val="00C43030"/>
    <w:rsid w:val="00C47FA6"/>
    <w:rsid w:val="00C57FC6"/>
    <w:rsid w:val="00C6627D"/>
    <w:rsid w:val="00C66A7D"/>
    <w:rsid w:val="00C743E9"/>
    <w:rsid w:val="00C779DA"/>
    <w:rsid w:val="00C814F7"/>
    <w:rsid w:val="00CA4B4D"/>
    <w:rsid w:val="00CB35C3"/>
    <w:rsid w:val="00CD119F"/>
    <w:rsid w:val="00CD323D"/>
    <w:rsid w:val="00CE4030"/>
    <w:rsid w:val="00CE64B3"/>
    <w:rsid w:val="00CF1A49"/>
    <w:rsid w:val="00D0630C"/>
    <w:rsid w:val="00D243A9"/>
    <w:rsid w:val="00D305E5"/>
    <w:rsid w:val="00D37CD3"/>
    <w:rsid w:val="00D41080"/>
    <w:rsid w:val="00D448DB"/>
    <w:rsid w:val="00D46C33"/>
    <w:rsid w:val="00D52C3C"/>
    <w:rsid w:val="00D56FBF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D8C"/>
    <w:rsid w:val="00DF4D6C"/>
    <w:rsid w:val="00E01923"/>
    <w:rsid w:val="00E14498"/>
    <w:rsid w:val="00E2397A"/>
    <w:rsid w:val="00E254DB"/>
    <w:rsid w:val="00E300FC"/>
    <w:rsid w:val="00E362DB"/>
    <w:rsid w:val="00E5632B"/>
    <w:rsid w:val="00E67B6F"/>
    <w:rsid w:val="00E70240"/>
    <w:rsid w:val="00E71E6B"/>
    <w:rsid w:val="00E81CC5"/>
    <w:rsid w:val="00E85A87"/>
    <w:rsid w:val="00E85B4A"/>
    <w:rsid w:val="00E9528E"/>
    <w:rsid w:val="00EA1CB8"/>
    <w:rsid w:val="00EA5099"/>
    <w:rsid w:val="00EB3CDF"/>
    <w:rsid w:val="00EC1351"/>
    <w:rsid w:val="00EC4CBF"/>
    <w:rsid w:val="00EE2CA8"/>
    <w:rsid w:val="00EF17E8"/>
    <w:rsid w:val="00EF2914"/>
    <w:rsid w:val="00EF51D9"/>
    <w:rsid w:val="00F130DD"/>
    <w:rsid w:val="00F24884"/>
    <w:rsid w:val="00F43937"/>
    <w:rsid w:val="00F476C4"/>
    <w:rsid w:val="00F61DF9"/>
    <w:rsid w:val="00F81960"/>
    <w:rsid w:val="00F8769D"/>
    <w:rsid w:val="00F9350C"/>
    <w:rsid w:val="00F94EB5"/>
    <w:rsid w:val="00F9624D"/>
    <w:rsid w:val="00FA5B42"/>
    <w:rsid w:val="00FA5EF8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AE0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57575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33"/>
    <w:rPr>
      <w:rFonts w:ascii="Avenir Next LT Pro" w:hAnsi="Avenir Next LT Pro"/>
      <w:color w:val="2C2C2C" w:themeColor="text1"/>
    </w:rPr>
  </w:style>
  <w:style w:type="paragraph" w:styleId="Heading1">
    <w:name w:val="heading 1"/>
    <w:basedOn w:val="Normal"/>
    <w:link w:val="Heading1Char"/>
    <w:uiPriority w:val="9"/>
    <w:qFormat/>
    <w:rsid w:val="00824C3E"/>
    <w:pPr>
      <w:keepNext/>
      <w:keepLines/>
      <w:spacing w:after="200"/>
      <w:contextualSpacing/>
      <w:outlineLvl w:val="0"/>
    </w:pPr>
    <w:rPr>
      <w:rFonts w:ascii="Tisa Offc Serif Pro" w:eastAsiaTheme="majorEastAsia" w:hAnsi="Tisa Offc Serif Pro" w:cstheme="majorBidi"/>
      <w:b/>
      <w:caps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613109"/>
    <w:pPr>
      <w:spacing w:after="40"/>
      <w:outlineLvl w:val="1"/>
    </w:pPr>
    <w:rPr>
      <w:rFonts w:eastAsiaTheme="majorEastAsia" w:cstheme="majorBidi"/>
      <w:caps/>
      <w:color w:val="00B0F0" w:themeColor="accent2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807C1C"/>
    <w:pPr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D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1D2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01D2A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1D2A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1120DD"/>
    <w:pPr>
      <w:contextualSpacing/>
      <w:jc w:val="center"/>
    </w:pPr>
    <w:rPr>
      <w:rFonts w:ascii="Tisa Offc Serif Pro Thin" w:eastAsiaTheme="majorEastAsia" w:hAnsi="Tisa Offc Serif Pro Thin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120DD"/>
    <w:rPr>
      <w:rFonts w:ascii="Tisa Offc Serif Pro Thin" w:eastAsiaTheme="majorEastAsia" w:hAnsi="Tisa Offc Serif Pro Thin" w:cstheme="majorBidi"/>
      <w:caps/>
      <w:color w:val="FFFFFF" w:themeColor="background1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semiHidden/>
    <w:rsid w:val="00757803"/>
  </w:style>
  <w:style w:type="character" w:customStyle="1" w:styleId="HeaderChar">
    <w:name w:val="Header Char"/>
    <w:basedOn w:val="DefaultParagraphFont"/>
    <w:link w:val="Header"/>
    <w:uiPriority w:val="99"/>
    <w:semiHidden/>
    <w:rsid w:val="00D46C33"/>
    <w:rPr>
      <w:rFonts w:ascii="Avenir Next LT Pro" w:hAnsi="Avenir Next LT Pro"/>
      <w:color w:val="2C2C2C" w:themeColor="text1"/>
    </w:rPr>
  </w:style>
  <w:style w:type="paragraph" w:styleId="Footer">
    <w:name w:val="footer"/>
    <w:basedOn w:val="Normal"/>
    <w:link w:val="FooterChar"/>
    <w:uiPriority w:val="99"/>
    <w:semiHidden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C33"/>
    <w:rPr>
      <w:rFonts w:ascii="Avenir Next LT Pro" w:hAnsi="Avenir Next LT Pro"/>
      <w:color w:val="2C2C2C" w:themeColor="text1"/>
    </w:rPr>
  </w:style>
  <w:style w:type="character" w:styleId="PlaceholderText">
    <w:name w:val="Placeholder Text"/>
    <w:basedOn w:val="DefaultParagraphFont"/>
    <w:uiPriority w:val="99"/>
    <w:semiHidden/>
    <w:rsid w:val="009A44CE"/>
    <w:rPr>
      <w:color w:val="757575" w:themeColor="text1" w:themeTint="A6"/>
    </w:rPr>
  </w:style>
  <w:style w:type="paragraph" w:customStyle="1" w:styleId="ContactInfo">
    <w:name w:val="Contact Info"/>
    <w:basedOn w:val="Normal"/>
    <w:uiPriority w:val="3"/>
    <w:qFormat/>
    <w:rsid w:val="00D46C33"/>
    <w:pPr>
      <w:jc w:val="center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824C3E"/>
    <w:rPr>
      <w:rFonts w:ascii="Tisa Offc Serif Pro" w:eastAsiaTheme="majorEastAsia" w:hAnsi="Tisa Offc Serif Pro" w:cstheme="majorBidi"/>
      <w:b/>
      <w:caps/>
      <w:color w:val="2C2C2C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33"/>
    <w:rPr>
      <w:rFonts w:ascii="Avenir Next LT Pro" w:eastAsiaTheme="majorEastAsia" w:hAnsi="Avenir Next LT Pro" w:cstheme="majorBidi"/>
      <w:caps/>
      <w:color w:val="00B0F0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33"/>
    <w:rPr>
      <w:rFonts w:ascii="Avenir Next LT Pro" w:eastAsiaTheme="majorEastAsia" w:hAnsi="Avenir Next LT Pro" w:cstheme="majorBidi"/>
      <w:caps/>
      <w:color w:val="2C2C2C" w:themeColor="text1"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semiHidden/>
    <w:qFormat/>
    <w:rsid w:val="00D66A52"/>
    <w:rPr>
      <w:b/>
      <w:caps w:val="0"/>
      <w:smallCaps/>
      <w:color w:val="757575" w:themeColor="text1" w:themeTint="A6"/>
    </w:rPr>
  </w:style>
  <w:style w:type="paragraph" w:styleId="ListBullet">
    <w:name w:val="List Bullet"/>
    <w:basedOn w:val="Normal"/>
    <w:uiPriority w:val="10"/>
    <w:semiHidden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33"/>
    <w:rPr>
      <w:rFonts w:asciiTheme="majorHAnsi" w:eastAsiaTheme="majorEastAsia" w:hAnsiTheme="majorHAnsi" w:cstheme="majorBidi"/>
      <w:i/>
      <w:iCs/>
      <w:color w:val="002C3F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33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33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13B55" w:themeColor="accent1"/>
        <w:bottom w:val="single" w:sz="4" w:space="10" w:color="013B55" w:themeColor="accent1"/>
      </w:pBdr>
      <w:spacing w:before="360" w:after="360"/>
      <w:jc w:val="center"/>
    </w:pPr>
    <w:rPr>
      <w:i/>
      <w:iCs/>
      <w:color w:val="013B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13B55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767676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767676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33"/>
    <w:rPr>
      <w:rFonts w:asciiTheme="majorHAnsi" w:eastAsiaTheme="majorEastAsia" w:hAnsiTheme="majorHAnsi" w:cstheme="majorBidi"/>
      <w:i/>
      <w:iCs/>
      <w:color w:val="001D2A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13B55" w:themeColor="accent1" w:shadow="1" w:frame="1"/>
        <w:left w:val="single" w:sz="2" w:space="10" w:color="013B55" w:themeColor="accent1" w:shadow="1" w:frame="1"/>
        <w:bottom w:val="single" w:sz="2" w:space="10" w:color="013B55" w:themeColor="accent1" w:shadow="1" w:frame="1"/>
        <w:right w:val="single" w:sz="2" w:space="10" w:color="013B55" w:themeColor="accent1" w:shadow="1" w:frame="1"/>
      </w:pBdr>
      <w:ind w:left="1152" w:right="1152"/>
    </w:pPr>
    <w:rPr>
      <w:rFonts w:eastAsiaTheme="minorEastAsia"/>
      <w:i/>
      <w:iCs/>
      <w:color w:val="013B5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</w:rPr>
      <w:tblPr/>
      <w:tcPr>
        <w:shd w:val="clear" w:color="auto" w:fill="AAAAAA" w:themeFill="text1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AAAAAA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E4FE" w:themeFill="accent1" w:themeFillTint="33"/>
    </w:tcPr>
    <w:tblStylePr w:type="firstRow">
      <w:rPr>
        <w:b/>
        <w:bCs/>
      </w:rPr>
      <w:tblPr/>
      <w:tcPr>
        <w:shd w:val="clear" w:color="auto" w:fill="57C9FD" w:themeFill="accent1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57C9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C3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C3F" w:themeFill="accent1" w:themeFillShade="BF"/>
      </w:tc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shd w:val="clear" w:color="auto" w:fill="2EBCF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0FF" w:themeFill="accent2" w:themeFillTint="33"/>
    </w:tcPr>
    <w:tblStylePr w:type="firstRow">
      <w:rPr>
        <w:b/>
        <w:bCs/>
      </w:rPr>
      <w:tblPr/>
      <w:tcPr>
        <w:shd w:val="clear" w:color="auto" w:fill="93E2FF" w:themeFill="accent2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93E2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2" w:themeFillShade="BF"/>
      </w:tc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shd w:val="clear" w:color="auto" w:fill="78DB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C7" w:themeFill="accent3" w:themeFillTint="33"/>
    </w:tcPr>
    <w:tblStylePr w:type="firstRow">
      <w:rPr>
        <w:b/>
        <w:bCs/>
      </w:rPr>
      <w:tblPr/>
      <w:tcPr>
        <w:shd w:val="clear" w:color="auto" w:fill="FFE48F" w:themeFill="accent3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FFE48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82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8200" w:themeFill="accent3" w:themeFillShade="BF"/>
      </w:tc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D5F1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4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F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8B00" w:themeFill="accent3" w:themeFillShade="CC"/>
      </w:tcPr>
    </w:tblStylePr>
    <w:tblStylePr w:type="lastRow">
      <w:rPr>
        <w:b/>
        <w:bCs/>
        <w:color w:val="B88B00" w:themeColor="accent3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1A1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1A1A" w:themeColor="text1" w:themeShade="99"/>
          <w:insideV w:val="nil"/>
        </w:tcBorders>
        <w:shd w:val="clear" w:color="auto" w:fill="1A1A1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959595" w:themeFill="text1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013B55" w:themeColor="accent1"/>
        <w:bottom w:val="single" w:sz="4" w:space="0" w:color="013B55" w:themeColor="accent1"/>
        <w:right w:val="single" w:sz="4" w:space="0" w:color="013B5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3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332" w:themeColor="accent1" w:themeShade="99"/>
          <w:insideV w:val="nil"/>
        </w:tcBorders>
        <w:shd w:val="clear" w:color="auto" w:fill="0023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332" w:themeFill="accent1" w:themeFillShade="99"/>
      </w:tcPr>
    </w:tblStylePr>
    <w:tblStylePr w:type="band1Vert">
      <w:tblPr/>
      <w:tcPr>
        <w:shd w:val="clear" w:color="auto" w:fill="57C9FD" w:themeFill="accent1" w:themeFillTint="66"/>
      </w:tcPr>
    </w:tblStylePr>
    <w:tblStylePr w:type="band1Horz">
      <w:tblPr/>
      <w:tcPr>
        <w:shd w:val="clear" w:color="auto" w:fill="2EBCFC" w:themeFill="accent1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00B0F0" w:themeColor="accent2"/>
        <w:bottom w:val="single" w:sz="4" w:space="0" w:color="00B0F0" w:themeColor="accent2"/>
        <w:right w:val="single" w:sz="4" w:space="0" w:color="00B0F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9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2" w:themeShade="99"/>
          <w:insideV w:val="nil"/>
        </w:tcBorders>
        <w:shd w:val="clear" w:color="auto" w:fill="00699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2" w:themeFillShade="99"/>
      </w:tcPr>
    </w:tblStylePr>
    <w:tblStylePr w:type="band1Vert">
      <w:tblPr/>
      <w:tcPr>
        <w:shd w:val="clear" w:color="auto" w:fill="93E2FF" w:themeFill="accent2" w:themeFillTint="66"/>
      </w:tcPr>
    </w:tblStylePr>
    <w:tblStylePr w:type="band1Horz">
      <w:tblPr/>
      <w:tcPr>
        <w:shd w:val="clear" w:color="auto" w:fill="78DBFF" w:themeFill="accent2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E6AF00" w:themeColor="accent3"/>
        <w:bottom w:val="single" w:sz="4" w:space="0" w:color="E6AF00" w:themeColor="accent3"/>
        <w:right w:val="single" w:sz="4" w:space="0" w:color="E6AF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68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6800" w:themeColor="accent3" w:themeShade="99"/>
          <w:insideV w:val="nil"/>
        </w:tcBorders>
        <w:shd w:val="clear" w:color="auto" w:fill="8A68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6800" w:themeFill="accent3" w:themeFillShade="99"/>
      </w:tcPr>
    </w:tblStylePr>
    <w:tblStylePr w:type="band1Vert">
      <w:tblPr/>
      <w:tcPr>
        <w:shd w:val="clear" w:color="auto" w:fill="FFE48F" w:themeFill="accent3" w:themeFillTint="66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E6AF00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C2C2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13B5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D2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C3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B0F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B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6AF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56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82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AAAAA" w:themeColor="text1" w:themeTint="66"/>
        <w:left w:val="single" w:sz="4" w:space="0" w:color="AAAAAA" w:themeColor="text1" w:themeTint="66"/>
        <w:bottom w:val="single" w:sz="4" w:space="0" w:color="AAAAAA" w:themeColor="text1" w:themeTint="66"/>
        <w:right w:val="single" w:sz="4" w:space="0" w:color="AAAAAA" w:themeColor="text1" w:themeTint="66"/>
        <w:insideH w:val="single" w:sz="4" w:space="0" w:color="AAAAAA" w:themeColor="text1" w:themeTint="66"/>
        <w:insideV w:val="single" w:sz="4" w:space="0" w:color="AAAAA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7C9FD" w:themeColor="accent1" w:themeTint="66"/>
        <w:left w:val="single" w:sz="4" w:space="0" w:color="57C9FD" w:themeColor="accent1" w:themeTint="66"/>
        <w:bottom w:val="single" w:sz="4" w:space="0" w:color="57C9FD" w:themeColor="accent1" w:themeTint="66"/>
        <w:right w:val="single" w:sz="4" w:space="0" w:color="57C9FD" w:themeColor="accent1" w:themeTint="66"/>
        <w:insideH w:val="single" w:sz="4" w:space="0" w:color="57C9FD" w:themeColor="accent1" w:themeTint="66"/>
        <w:insideV w:val="single" w:sz="4" w:space="0" w:color="57C9F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E2FF" w:themeColor="accent2" w:themeTint="66"/>
        <w:left w:val="single" w:sz="4" w:space="0" w:color="93E2FF" w:themeColor="accent2" w:themeTint="66"/>
        <w:bottom w:val="single" w:sz="4" w:space="0" w:color="93E2FF" w:themeColor="accent2" w:themeTint="66"/>
        <w:right w:val="single" w:sz="4" w:space="0" w:color="93E2FF" w:themeColor="accent2" w:themeTint="66"/>
        <w:insideH w:val="single" w:sz="4" w:space="0" w:color="93E2FF" w:themeColor="accent2" w:themeTint="66"/>
        <w:insideV w:val="single" w:sz="4" w:space="0" w:color="93E2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48F" w:themeColor="accent3" w:themeTint="66"/>
        <w:left w:val="single" w:sz="4" w:space="0" w:color="FFE48F" w:themeColor="accent3" w:themeTint="66"/>
        <w:bottom w:val="single" w:sz="4" w:space="0" w:color="FFE48F" w:themeColor="accent3" w:themeTint="66"/>
        <w:right w:val="single" w:sz="4" w:space="0" w:color="FFE48F" w:themeColor="accent3" w:themeTint="66"/>
        <w:insideH w:val="single" w:sz="4" w:space="0" w:color="FFE48F" w:themeColor="accent3" w:themeTint="66"/>
        <w:insideV w:val="single" w:sz="4" w:space="0" w:color="FFE48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3AFFC" w:themeColor="accent1" w:themeTint="99"/>
        <w:bottom w:val="single" w:sz="2" w:space="0" w:color="03AFFC" w:themeColor="accent1" w:themeTint="99"/>
        <w:insideH w:val="single" w:sz="2" w:space="0" w:color="03AFFC" w:themeColor="accent1" w:themeTint="99"/>
        <w:insideV w:val="single" w:sz="2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3AFF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3AFF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D3FF" w:themeColor="accent2" w:themeTint="99"/>
        <w:bottom w:val="single" w:sz="2" w:space="0" w:color="5DD3FF" w:themeColor="accent2" w:themeTint="99"/>
        <w:insideH w:val="single" w:sz="2" w:space="0" w:color="5DD3FF" w:themeColor="accent2" w:themeTint="99"/>
        <w:insideV w:val="single" w:sz="2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657" w:themeColor="accent3" w:themeTint="99"/>
        <w:bottom w:val="single" w:sz="2" w:space="0" w:color="FFD657" w:themeColor="accent3" w:themeTint="99"/>
        <w:insideH w:val="single" w:sz="2" w:space="0" w:color="FFD657" w:themeColor="accent3" w:themeTint="99"/>
        <w:insideV w:val="single" w:sz="2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65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65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808080" w:themeColor="text1" w:themeTint="99"/>
        </w:tcBorders>
      </w:tcPr>
    </w:tblStylePr>
    <w:tblStylePr w:type="nwCell">
      <w:tblPr/>
      <w:tcPr>
        <w:tcBorders>
          <w:bottom w:val="single" w:sz="4" w:space="0" w:color="808080" w:themeColor="text1" w:themeTint="99"/>
        </w:tcBorders>
      </w:tcPr>
    </w:tblStylePr>
    <w:tblStylePr w:type="seCell">
      <w:tblPr/>
      <w:tcPr>
        <w:tcBorders>
          <w:top w:val="single" w:sz="4" w:space="0" w:color="808080" w:themeColor="text1" w:themeTint="99"/>
        </w:tcBorders>
      </w:tcPr>
    </w:tblStylePr>
    <w:tblStylePr w:type="swCell">
      <w:tblPr/>
      <w:tcPr>
        <w:tcBorders>
          <w:top w:val="single" w:sz="4" w:space="0" w:color="808080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bottom w:val="single" w:sz="4" w:space="0" w:color="03AFFC" w:themeColor="accent1" w:themeTint="99"/>
        </w:tcBorders>
      </w:tcPr>
    </w:tblStylePr>
    <w:tblStylePr w:type="nwCell">
      <w:tblPr/>
      <w:tcPr>
        <w:tcBorders>
          <w:bottom w:val="single" w:sz="4" w:space="0" w:color="03AFFC" w:themeColor="accent1" w:themeTint="99"/>
        </w:tcBorders>
      </w:tcPr>
    </w:tblStylePr>
    <w:tblStylePr w:type="seCell">
      <w:tblPr/>
      <w:tcPr>
        <w:tcBorders>
          <w:top w:val="single" w:sz="4" w:space="0" w:color="03AFFC" w:themeColor="accent1" w:themeTint="99"/>
        </w:tcBorders>
      </w:tcPr>
    </w:tblStylePr>
    <w:tblStylePr w:type="swCell">
      <w:tblPr/>
      <w:tcPr>
        <w:tcBorders>
          <w:top w:val="single" w:sz="4" w:space="0" w:color="03AFF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bottom w:val="single" w:sz="4" w:space="0" w:color="5DD3FF" w:themeColor="accent2" w:themeTint="99"/>
        </w:tcBorders>
      </w:tcPr>
    </w:tblStylePr>
    <w:tblStylePr w:type="nwCell">
      <w:tblPr/>
      <w:tcPr>
        <w:tcBorders>
          <w:bottom w:val="single" w:sz="4" w:space="0" w:color="5DD3FF" w:themeColor="accent2" w:themeTint="99"/>
        </w:tcBorders>
      </w:tcPr>
    </w:tblStylePr>
    <w:tblStylePr w:type="seCell">
      <w:tblPr/>
      <w:tcPr>
        <w:tcBorders>
          <w:top w:val="single" w:sz="4" w:space="0" w:color="5DD3FF" w:themeColor="accent2" w:themeTint="99"/>
        </w:tcBorders>
      </w:tcPr>
    </w:tblStylePr>
    <w:tblStylePr w:type="swCell">
      <w:tblPr/>
      <w:tcPr>
        <w:tcBorders>
          <w:top w:val="single" w:sz="4" w:space="0" w:color="5DD3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bottom w:val="single" w:sz="4" w:space="0" w:color="FFD657" w:themeColor="accent3" w:themeTint="99"/>
        </w:tcBorders>
      </w:tcPr>
    </w:tblStylePr>
    <w:tblStylePr w:type="nwCell">
      <w:tblPr/>
      <w:tcPr>
        <w:tcBorders>
          <w:bottom w:val="single" w:sz="4" w:space="0" w:color="FFD657" w:themeColor="accent3" w:themeTint="99"/>
        </w:tcBorders>
      </w:tcPr>
    </w:tblStylePr>
    <w:tblStylePr w:type="seCell">
      <w:tblPr/>
      <w:tcPr>
        <w:tcBorders>
          <w:top w:val="single" w:sz="4" w:space="0" w:color="FFD657" w:themeColor="accent3" w:themeTint="99"/>
        </w:tcBorders>
      </w:tcPr>
    </w:tblStylePr>
    <w:tblStylePr w:type="swCell">
      <w:tblPr/>
      <w:tcPr>
        <w:tcBorders>
          <w:top w:val="single" w:sz="4" w:space="0" w:color="FFD65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3B55" w:themeColor="accent1"/>
          <w:left w:val="single" w:sz="4" w:space="0" w:color="013B55" w:themeColor="accent1"/>
          <w:bottom w:val="single" w:sz="4" w:space="0" w:color="013B55" w:themeColor="accent1"/>
          <w:right w:val="single" w:sz="4" w:space="0" w:color="013B55" w:themeColor="accent1"/>
          <w:insideH w:val="nil"/>
          <w:insideV w:val="nil"/>
        </w:tcBorders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2"/>
          <w:left w:val="single" w:sz="4" w:space="0" w:color="00B0F0" w:themeColor="accent2"/>
          <w:bottom w:val="single" w:sz="4" w:space="0" w:color="00B0F0" w:themeColor="accent2"/>
          <w:right w:val="single" w:sz="4" w:space="0" w:color="00B0F0" w:themeColor="accent2"/>
          <w:insideH w:val="nil"/>
          <w:insideV w:val="nil"/>
        </w:tcBorders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F00" w:themeColor="accent3"/>
          <w:left w:val="single" w:sz="4" w:space="0" w:color="E6AF00" w:themeColor="accent3"/>
          <w:bottom w:val="single" w:sz="4" w:space="0" w:color="E6AF00" w:themeColor="accent3"/>
          <w:right w:val="single" w:sz="4" w:space="0" w:color="E6AF00" w:themeColor="accent3"/>
          <w:insideH w:val="nil"/>
          <w:insideV w:val="nil"/>
        </w:tcBorders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AAAAAA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BE4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3B5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3B55" w:themeFill="accent1"/>
      </w:tcPr>
    </w:tblStylePr>
    <w:tblStylePr w:type="band1Vert">
      <w:tblPr/>
      <w:tcPr>
        <w:shd w:val="clear" w:color="auto" w:fill="57C9FD" w:themeFill="accent1" w:themeFillTint="66"/>
      </w:tcPr>
    </w:tblStylePr>
    <w:tblStylePr w:type="band1Horz">
      <w:tblPr/>
      <w:tcPr>
        <w:shd w:val="clear" w:color="auto" w:fill="57C9F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2"/>
      </w:tcPr>
    </w:tblStylePr>
    <w:tblStylePr w:type="band1Vert">
      <w:tblPr/>
      <w:tcPr>
        <w:shd w:val="clear" w:color="auto" w:fill="93E2FF" w:themeFill="accent2" w:themeFillTint="66"/>
      </w:tcPr>
    </w:tblStylePr>
    <w:tblStylePr w:type="band1Horz">
      <w:tblPr/>
      <w:tcPr>
        <w:shd w:val="clear" w:color="auto" w:fill="93E2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F00" w:themeFill="accent3"/>
      </w:tcPr>
    </w:tblStylePr>
    <w:tblStylePr w:type="band1Vert">
      <w:tblPr/>
      <w:tcPr>
        <w:shd w:val="clear" w:color="auto" w:fill="FFE48F" w:themeFill="accent3" w:themeFillTint="66"/>
      </w:tcPr>
    </w:tblStylePr>
    <w:tblStylePr w:type="band1Horz">
      <w:tblPr/>
      <w:tcPr>
        <w:shd w:val="clear" w:color="auto" w:fill="FFE48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808080" w:themeColor="text1" w:themeTint="99"/>
        </w:tcBorders>
      </w:tcPr>
    </w:tblStylePr>
    <w:tblStylePr w:type="nwCell">
      <w:tblPr/>
      <w:tcPr>
        <w:tcBorders>
          <w:bottom w:val="single" w:sz="4" w:space="0" w:color="808080" w:themeColor="text1" w:themeTint="99"/>
        </w:tcBorders>
      </w:tcPr>
    </w:tblStylePr>
    <w:tblStylePr w:type="seCell">
      <w:tblPr/>
      <w:tcPr>
        <w:tcBorders>
          <w:top w:val="single" w:sz="4" w:space="0" w:color="808080" w:themeColor="text1" w:themeTint="99"/>
        </w:tcBorders>
      </w:tcPr>
    </w:tblStylePr>
    <w:tblStylePr w:type="swCell">
      <w:tblPr/>
      <w:tcPr>
        <w:tcBorders>
          <w:top w:val="single" w:sz="4" w:space="0" w:color="808080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bottom w:val="single" w:sz="4" w:space="0" w:color="03AFFC" w:themeColor="accent1" w:themeTint="99"/>
        </w:tcBorders>
      </w:tcPr>
    </w:tblStylePr>
    <w:tblStylePr w:type="nwCell">
      <w:tblPr/>
      <w:tcPr>
        <w:tcBorders>
          <w:bottom w:val="single" w:sz="4" w:space="0" w:color="03AFFC" w:themeColor="accent1" w:themeTint="99"/>
        </w:tcBorders>
      </w:tcPr>
    </w:tblStylePr>
    <w:tblStylePr w:type="seCell">
      <w:tblPr/>
      <w:tcPr>
        <w:tcBorders>
          <w:top w:val="single" w:sz="4" w:space="0" w:color="03AFFC" w:themeColor="accent1" w:themeTint="99"/>
        </w:tcBorders>
      </w:tcPr>
    </w:tblStylePr>
    <w:tblStylePr w:type="swCell">
      <w:tblPr/>
      <w:tcPr>
        <w:tcBorders>
          <w:top w:val="single" w:sz="4" w:space="0" w:color="03AFF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bottom w:val="single" w:sz="4" w:space="0" w:color="5DD3FF" w:themeColor="accent2" w:themeTint="99"/>
        </w:tcBorders>
      </w:tcPr>
    </w:tblStylePr>
    <w:tblStylePr w:type="nwCell">
      <w:tblPr/>
      <w:tcPr>
        <w:tcBorders>
          <w:bottom w:val="single" w:sz="4" w:space="0" w:color="5DD3FF" w:themeColor="accent2" w:themeTint="99"/>
        </w:tcBorders>
      </w:tcPr>
    </w:tblStylePr>
    <w:tblStylePr w:type="seCell">
      <w:tblPr/>
      <w:tcPr>
        <w:tcBorders>
          <w:top w:val="single" w:sz="4" w:space="0" w:color="5DD3FF" w:themeColor="accent2" w:themeTint="99"/>
        </w:tcBorders>
      </w:tcPr>
    </w:tblStylePr>
    <w:tblStylePr w:type="swCell">
      <w:tblPr/>
      <w:tcPr>
        <w:tcBorders>
          <w:top w:val="single" w:sz="4" w:space="0" w:color="5DD3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bottom w:val="single" w:sz="4" w:space="0" w:color="FFD657" w:themeColor="accent3" w:themeTint="99"/>
        </w:tcBorders>
      </w:tcPr>
    </w:tblStylePr>
    <w:tblStylePr w:type="nwCell">
      <w:tblPr/>
      <w:tcPr>
        <w:tcBorders>
          <w:bottom w:val="single" w:sz="4" w:space="0" w:color="FFD657" w:themeColor="accent3" w:themeTint="99"/>
        </w:tcBorders>
      </w:tcPr>
    </w:tblStylePr>
    <w:tblStylePr w:type="seCell">
      <w:tblPr/>
      <w:tcPr>
        <w:tcBorders>
          <w:top w:val="single" w:sz="4" w:space="0" w:color="FFD657" w:themeColor="accent3" w:themeTint="99"/>
        </w:tcBorders>
      </w:tcPr>
    </w:tblStylePr>
    <w:tblStylePr w:type="swCell">
      <w:tblPr/>
      <w:tcPr>
        <w:tcBorders>
          <w:top w:val="single" w:sz="4" w:space="0" w:color="FFD65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33"/>
    <w:rPr>
      <w:rFonts w:asciiTheme="majorHAnsi" w:eastAsiaTheme="majorEastAsia" w:hAnsiTheme="majorHAnsi" w:cstheme="majorBidi"/>
      <w:color w:val="00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33"/>
    <w:rPr>
      <w:rFonts w:asciiTheme="majorHAnsi" w:eastAsiaTheme="majorEastAsia" w:hAnsiTheme="majorHAnsi" w:cstheme="majorBidi"/>
      <w:color w:val="001D2A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3333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9244AE"/>
    <w:rPr>
      <w:b/>
      <w:iCs/>
      <w:color w:val="FFFFFF" w:themeColor="background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  <w:insideH w:val="single" w:sz="8" w:space="0" w:color="2C2C2C" w:themeColor="text1"/>
        <w:insideV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18" w:space="0" w:color="2C2C2C" w:themeColor="text1"/>
          <w:right w:val="single" w:sz="8" w:space="0" w:color="2C2C2C" w:themeColor="text1"/>
          <w:insideH w:val="nil"/>
          <w:insideV w:val="single" w:sz="8" w:space="0" w:color="2C2C2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H w:val="nil"/>
          <w:insideV w:val="single" w:sz="8" w:space="0" w:color="2C2C2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band1Vert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V w:val="single" w:sz="8" w:space="0" w:color="2C2C2C" w:themeColor="text1"/>
        </w:tcBorders>
        <w:shd w:val="clear" w:color="auto" w:fill="CACACA" w:themeFill="text1" w:themeFillTint="3F"/>
      </w:tcPr>
    </w:tblStylePr>
    <w:tblStylePr w:type="band2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V w:val="single" w:sz="8" w:space="0" w:color="2C2C2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  <w:insideH w:val="single" w:sz="8" w:space="0" w:color="013B55" w:themeColor="accent1"/>
        <w:insideV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18" w:space="0" w:color="013B55" w:themeColor="accent1"/>
          <w:right w:val="single" w:sz="8" w:space="0" w:color="013B55" w:themeColor="accent1"/>
          <w:insideH w:val="nil"/>
          <w:insideV w:val="single" w:sz="8" w:space="0" w:color="013B5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H w:val="nil"/>
          <w:insideV w:val="single" w:sz="8" w:space="0" w:color="013B5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band1Vert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  <w:shd w:val="clear" w:color="auto" w:fill="97DEFD" w:themeFill="accent1" w:themeFillTint="3F"/>
      </w:tcPr>
    </w:tblStylePr>
    <w:tblStylePr w:type="band1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V w:val="single" w:sz="8" w:space="0" w:color="013B55" w:themeColor="accent1"/>
        </w:tcBorders>
        <w:shd w:val="clear" w:color="auto" w:fill="97DEFD" w:themeFill="accent1" w:themeFillTint="3F"/>
      </w:tcPr>
    </w:tblStylePr>
    <w:tblStylePr w:type="band2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V w:val="single" w:sz="8" w:space="0" w:color="013B5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  <w:insideH w:val="single" w:sz="8" w:space="0" w:color="00B0F0" w:themeColor="accent2"/>
        <w:insideV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18" w:space="0" w:color="00B0F0" w:themeColor="accent2"/>
          <w:right w:val="single" w:sz="8" w:space="0" w:color="00B0F0" w:themeColor="accent2"/>
          <w:insideH w:val="nil"/>
          <w:insideV w:val="single" w:sz="8" w:space="0" w:color="00B0F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H w:val="nil"/>
          <w:insideV w:val="single" w:sz="8" w:space="0" w:color="00B0F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band1Vert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  <w:shd w:val="clear" w:color="auto" w:fill="BCEDFF" w:themeFill="accent2" w:themeFillTint="3F"/>
      </w:tcPr>
    </w:tblStylePr>
    <w:tblStylePr w:type="band1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V w:val="single" w:sz="8" w:space="0" w:color="00B0F0" w:themeColor="accent2"/>
        </w:tcBorders>
        <w:shd w:val="clear" w:color="auto" w:fill="BCEDFF" w:themeFill="accent2" w:themeFillTint="3F"/>
      </w:tcPr>
    </w:tblStylePr>
    <w:tblStylePr w:type="band2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V w:val="single" w:sz="8" w:space="0" w:color="00B0F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  <w:insideH w:val="single" w:sz="8" w:space="0" w:color="E6AF00" w:themeColor="accent3"/>
        <w:insideV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18" w:space="0" w:color="E6AF00" w:themeColor="accent3"/>
          <w:right w:val="single" w:sz="8" w:space="0" w:color="E6AF00" w:themeColor="accent3"/>
          <w:insideH w:val="nil"/>
          <w:insideV w:val="single" w:sz="8" w:space="0" w:color="E6AF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H w:val="nil"/>
          <w:insideV w:val="single" w:sz="8" w:space="0" w:color="E6AF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band1Vert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  <w:shd w:val="clear" w:color="auto" w:fill="FFEEB9" w:themeFill="accent3" w:themeFillTint="3F"/>
      </w:tcPr>
    </w:tblStylePr>
    <w:tblStylePr w:type="band1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V w:val="single" w:sz="8" w:space="0" w:color="E6AF00" w:themeColor="accent3"/>
        </w:tcBorders>
        <w:shd w:val="clear" w:color="auto" w:fill="FFEEB9" w:themeFill="accent3" w:themeFillTint="3F"/>
      </w:tcPr>
    </w:tblStylePr>
    <w:tblStylePr w:type="band2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V w:val="single" w:sz="8" w:space="0" w:color="E6AF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band1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band1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band1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band1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202020" w:themeColor="text1" w:themeShade="BF"/>
    </w:rPr>
    <w:tblPr>
      <w:tblStyleRowBandSize w:val="1"/>
      <w:tblStyleColBandSize w:val="1"/>
      <w:tblBorders>
        <w:top w:val="single" w:sz="8" w:space="0" w:color="2C2C2C" w:themeColor="text1"/>
        <w:bottom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C2C" w:themeColor="text1"/>
          <w:left w:val="nil"/>
          <w:bottom w:val="single" w:sz="8" w:space="0" w:color="2C2C2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C2C" w:themeColor="text1"/>
          <w:left w:val="nil"/>
          <w:bottom w:val="single" w:sz="8" w:space="0" w:color="2C2C2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8" w:space="0" w:color="013B55" w:themeColor="accent1"/>
        <w:bottom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B55" w:themeColor="accent1"/>
          <w:left w:val="nil"/>
          <w:bottom w:val="single" w:sz="8" w:space="0" w:color="013B5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B55" w:themeColor="accent1"/>
          <w:left w:val="nil"/>
          <w:bottom w:val="single" w:sz="8" w:space="0" w:color="013B5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8" w:space="0" w:color="00B0F0" w:themeColor="accent2"/>
        <w:bottom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2"/>
          <w:left w:val="nil"/>
          <w:bottom w:val="single" w:sz="8" w:space="0" w:color="00B0F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2"/>
          <w:left w:val="nil"/>
          <w:bottom w:val="single" w:sz="8" w:space="0" w:color="00B0F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8" w:space="0" w:color="E6AF00" w:themeColor="accent3"/>
        <w:bottom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F00" w:themeColor="accent3"/>
          <w:left w:val="nil"/>
          <w:bottom w:val="single" w:sz="8" w:space="0" w:color="E6A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F00" w:themeColor="accent3"/>
          <w:left w:val="nil"/>
          <w:bottom w:val="single" w:sz="8" w:space="0" w:color="E6A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08080" w:themeColor="text1" w:themeTint="99"/>
        <w:bottom w:val="single" w:sz="4" w:space="0" w:color="808080" w:themeColor="text1" w:themeTint="99"/>
        <w:insideH w:val="single" w:sz="4" w:space="0" w:color="808080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3AFFC" w:themeColor="accent1" w:themeTint="99"/>
        <w:bottom w:val="single" w:sz="4" w:space="0" w:color="03AFFC" w:themeColor="accent1" w:themeTint="99"/>
        <w:insideH w:val="single" w:sz="4" w:space="0" w:color="03AFF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D3FF" w:themeColor="accent2" w:themeTint="99"/>
        <w:bottom w:val="single" w:sz="4" w:space="0" w:color="5DD3FF" w:themeColor="accent2" w:themeTint="99"/>
        <w:insideH w:val="single" w:sz="4" w:space="0" w:color="5DD3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657" w:themeColor="accent3" w:themeTint="99"/>
        <w:bottom w:val="single" w:sz="4" w:space="0" w:color="FFD657" w:themeColor="accent3" w:themeTint="99"/>
        <w:insideH w:val="single" w:sz="4" w:space="0" w:color="FFD65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2C2C" w:themeColor="text1"/>
          <w:right w:val="single" w:sz="4" w:space="0" w:color="2C2C2C" w:themeColor="text1"/>
        </w:tcBorders>
      </w:tcPr>
    </w:tblStylePr>
    <w:tblStylePr w:type="band1Horz">
      <w:tblPr/>
      <w:tcPr>
        <w:tcBorders>
          <w:top w:val="single" w:sz="4" w:space="0" w:color="2C2C2C" w:themeColor="text1"/>
          <w:bottom w:val="single" w:sz="4" w:space="0" w:color="2C2C2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2C2C" w:themeColor="text1"/>
          <w:left w:val="nil"/>
        </w:tcBorders>
      </w:tcPr>
    </w:tblStylePr>
    <w:tblStylePr w:type="swCell">
      <w:tblPr/>
      <w:tcPr>
        <w:tcBorders>
          <w:top w:val="double" w:sz="4" w:space="0" w:color="2C2C2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13B55" w:themeColor="accent1"/>
        <w:left w:val="single" w:sz="4" w:space="0" w:color="013B55" w:themeColor="accent1"/>
        <w:bottom w:val="single" w:sz="4" w:space="0" w:color="013B55" w:themeColor="accent1"/>
        <w:right w:val="single" w:sz="4" w:space="0" w:color="013B5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3B55" w:themeColor="accent1"/>
          <w:right w:val="single" w:sz="4" w:space="0" w:color="013B55" w:themeColor="accent1"/>
        </w:tcBorders>
      </w:tcPr>
    </w:tblStylePr>
    <w:tblStylePr w:type="band1Horz">
      <w:tblPr/>
      <w:tcPr>
        <w:tcBorders>
          <w:top w:val="single" w:sz="4" w:space="0" w:color="013B55" w:themeColor="accent1"/>
          <w:bottom w:val="single" w:sz="4" w:space="0" w:color="013B5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3B55" w:themeColor="accent1"/>
          <w:left w:val="nil"/>
        </w:tcBorders>
      </w:tcPr>
    </w:tblStylePr>
    <w:tblStylePr w:type="swCell">
      <w:tblPr/>
      <w:tcPr>
        <w:tcBorders>
          <w:top w:val="double" w:sz="4" w:space="0" w:color="013B5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B0F0" w:themeColor="accent2"/>
        <w:left w:val="single" w:sz="4" w:space="0" w:color="00B0F0" w:themeColor="accent2"/>
        <w:bottom w:val="single" w:sz="4" w:space="0" w:color="00B0F0" w:themeColor="accent2"/>
        <w:right w:val="single" w:sz="4" w:space="0" w:color="00B0F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F0" w:themeColor="accent2"/>
          <w:right w:val="single" w:sz="4" w:space="0" w:color="00B0F0" w:themeColor="accent2"/>
        </w:tcBorders>
      </w:tcPr>
    </w:tblStylePr>
    <w:tblStylePr w:type="band1Horz">
      <w:tblPr/>
      <w:tcPr>
        <w:tcBorders>
          <w:top w:val="single" w:sz="4" w:space="0" w:color="00B0F0" w:themeColor="accent2"/>
          <w:bottom w:val="single" w:sz="4" w:space="0" w:color="00B0F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2"/>
          <w:left w:val="nil"/>
        </w:tcBorders>
      </w:tcPr>
    </w:tblStylePr>
    <w:tblStylePr w:type="swCell">
      <w:tblPr/>
      <w:tcPr>
        <w:tcBorders>
          <w:top w:val="double" w:sz="4" w:space="0" w:color="00B0F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6AF00" w:themeColor="accent3"/>
        <w:left w:val="single" w:sz="4" w:space="0" w:color="E6AF00" w:themeColor="accent3"/>
        <w:bottom w:val="single" w:sz="4" w:space="0" w:color="E6AF00" w:themeColor="accent3"/>
        <w:right w:val="single" w:sz="4" w:space="0" w:color="E6AF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F00" w:themeColor="accent3"/>
          <w:right w:val="single" w:sz="4" w:space="0" w:color="E6AF00" w:themeColor="accent3"/>
        </w:tcBorders>
      </w:tcPr>
    </w:tblStylePr>
    <w:tblStylePr w:type="band1Horz">
      <w:tblPr/>
      <w:tcPr>
        <w:tcBorders>
          <w:top w:val="single" w:sz="4" w:space="0" w:color="E6AF00" w:themeColor="accent3"/>
          <w:bottom w:val="single" w:sz="4" w:space="0" w:color="E6AF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F00" w:themeColor="accent3"/>
          <w:left w:val="nil"/>
        </w:tcBorders>
      </w:tcPr>
    </w:tblStylePr>
    <w:tblStylePr w:type="swCell">
      <w:tblPr/>
      <w:tcPr>
        <w:tcBorders>
          <w:top w:val="double" w:sz="4" w:space="0" w:color="E6AF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3B55" w:themeColor="accent1"/>
          <w:left w:val="single" w:sz="4" w:space="0" w:color="013B55" w:themeColor="accent1"/>
          <w:bottom w:val="single" w:sz="4" w:space="0" w:color="013B55" w:themeColor="accent1"/>
          <w:right w:val="single" w:sz="4" w:space="0" w:color="013B55" w:themeColor="accent1"/>
          <w:insideH w:val="nil"/>
        </w:tcBorders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2"/>
          <w:left w:val="single" w:sz="4" w:space="0" w:color="00B0F0" w:themeColor="accent2"/>
          <w:bottom w:val="single" w:sz="4" w:space="0" w:color="00B0F0" w:themeColor="accent2"/>
          <w:right w:val="single" w:sz="4" w:space="0" w:color="00B0F0" w:themeColor="accent2"/>
          <w:insideH w:val="nil"/>
        </w:tcBorders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F00" w:themeColor="accent3"/>
          <w:left w:val="single" w:sz="4" w:space="0" w:color="E6AF00" w:themeColor="accent3"/>
          <w:bottom w:val="single" w:sz="4" w:space="0" w:color="E6AF00" w:themeColor="accent3"/>
          <w:right w:val="single" w:sz="4" w:space="0" w:color="E6AF00" w:themeColor="accent3"/>
          <w:insideH w:val="nil"/>
        </w:tcBorders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C2C2C" w:themeColor="text1"/>
        <w:left w:val="single" w:sz="24" w:space="0" w:color="2C2C2C" w:themeColor="text1"/>
        <w:bottom w:val="single" w:sz="24" w:space="0" w:color="2C2C2C" w:themeColor="text1"/>
        <w:right w:val="single" w:sz="24" w:space="0" w:color="2C2C2C" w:themeColor="text1"/>
      </w:tblBorders>
    </w:tblPr>
    <w:tcPr>
      <w:shd w:val="clear" w:color="auto" w:fill="2C2C2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13B55" w:themeColor="accent1"/>
        <w:left w:val="single" w:sz="24" w:space="0" w:color="013B55" w:themeColor="accent1"/>
        <w:bottom w:val="single" w:sz="24" w:space="0" w:color="013B55" w:themeColor="accent1"/>
        <w:right w:val="single" w:sz="24" w:space="0" w:color="013B55" w:themeColor="accent1"/>
      </w:tblBorders>
    </w:tblPr>
    <w:tcPr>
      <w:shd w:val="clear" w:color="auto" w:fill="013B5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B0F0" w:themeColor="accent2"/>
        <w:left w:val="single" w:sz="24" w:space="0" w:color="00B0F0" w:themeColor="accent2"/>
        <w:bottom w:val="single" w:sz="24" w:space="0" w:color="00B0F0" w:themeColor="accent2"/>
        <w:right w:val="single" w:sz="24" w:space="0" w:color="00B0F0" w:themeColor="accent2"/>
      </w:tblBorders>
    </w:tblPr>
    <w:tcPr>
      <w:shd w:val="clear" w:color="auto" w:fill="00B0F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6AF00" w:themeColor="accent3"/>
        <w:left w:val="single" w:sz="24" w:space="0" w:color="E6AF00" w:themeColor="accent3"/>
        <w:bottom w:val="single" w:sz="24" w:space="0" w:color="E6AF00" w:themeColor="accent3"/>
        <w:right w:val="single" w:sz="24" w:space="0" w:color="E6AF00" w:themeColor="accent3"/>
      </w:tblBorders>
    </w:tblPr>
    <w:tcPr>
      <w:shd w:val="clear" w:color="auto" w:fill="E6AF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2C2C2C" w:themeColor="text1"/>
        <w:bottom w:val="single" w:sz="4" w:space="0" w:color="2C2C2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C2C2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13B55" w:themeColor="accent1"/>
        <w:bottom w:val="single" w:sz="4" w:space="0" w:color="013B5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13B5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00B0F0" w:themeColor="accent2"/>
        <w:bottom w:val="single" w:sz="4" w:space="0" w:color="00B0F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B0F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E6AF00" w:themeColor="accent3"/>
        <w:bottom w:val="single" w:sz="4" w:space="0" w:color="E6AF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AF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2C2C2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2C2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2C2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2C2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2C2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02C3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3B5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3B5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3B5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3B5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83B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F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F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F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F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AC82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F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F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F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F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  <w:insideV w:val="single" w:sz="8" w:space="0" w:color="606060" w:themeColor="text1" w:themeTint="BF"/>
      </w:tblBorders>
    </w:tblPr>
    <w:tcPr>
      <w:shd w:val="clear" w:color="auto" w:fill="CACACA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283BE" w:themeColor="accent1" w:themeTint="BF"/>
        <w:left w:val="single" w:sz="8" w:space="0" w:color="0283BE" w:themeColor="accent1" w:themeTint="BF"/>
        <w:bottom w:val="single" w:sz="8" w:space="0" w:color="0283BE" w:themeColor="accent1" w:themeTint="BF"/>
        <w:right w:val="single" w:sz="8" w:space="0" w:color="0283BE" w:themeColor="accent1" w:themeTint="BF"/>
        <w:insideH w:val="single" w:sz="8" w:space="0" w:color="0283BE" w:themeColor="accent1" w:themeTint="BF"/>
        <w:insideV w:val="single" w:sz="8" w:space="0" w:color="0283BE" w:themeColor="accent1" w:themeTint="BF"/>
      </w:tblBorders>
    </w:tblPr>
    <w:tcPr>
      <w:shd w:val="clear" w:color="auto" w:fill="97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83B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shd w:val="clear" w:color="auto" w:fill="2EBCF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4C9FF" w:themeColor="accent2" w:themeTint="BF"/>
        <w:left w:val="single" w:sz="8" w:space="0" w:color="34C9FF" w:themeColor="accent2" w:themeTint="BF"/>
        <w:bottom w:val="single" w:sz="8" w:space="0" w:color="34C9FF" w:themeColor="accent2" w:themeTint="BF"/>
        <w:right w:val="single" w:sz="8" w:space="0" w:color="34C9FF" w:themeColor="accent2" w:themeTint="BF"/>
        <w:insideH w:val="single" w:sz="8" w:space="0" w:color="34C9FF" w:themeColor="accent2" w:themeTint="BF"/>
        <w:insideV w:val="single" w:sz="8" w:space="0" w:color="34C9FF" w:themeColor="accent2" w:themeTint="BF"/>
      </w:tblBorders>
    </w:tblPr>
    <w:tcPr>
      <w:shd w:val="clear" w:color="auto" w:fill="BCE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shd w:val="clear" w:color="auto" w:fill="78DB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C2D" w:themeColor="accent3" w:themeTint="BF"/>
        <w:left w:val="single" w:sz="8" w:space="0" w:color="FFCC2D" w:themeColor="accent3" w:themeTint="BF"/>
        <w:bottom w:val="single" w:sz="8" w:space="0" w:color="FFCC2D" w:themeColor="accent3" w:themeTint="BF"/>
        <w:right w:val="single" w:sz="8" w:space="0" w:color="FFCC2D" w:themeColor="accent3" w:themeTint="BF"/>
        <w:insideH w:val="single" w:sz="8" w:space="0" w:color="FFCC2D" w:themeColor="accent3" w:themeTint="BF"/>
        <w:insideV w:val="single" w:sz="8" w:space="0" w:color="FFCC2D" w:themeColor="accent3" w:themeTint="BF"/>
      </w:tblBorders>
    </w:tblPr>
    <w:tcPr>
      <w:shd w:val="clear" w:color="auto" w:fill="FFEEB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C2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  <w:insideH w:val="single" w:sz="8" w:space="0" w:color="2C2C2C" w:themeColor="text1"/>
        <w:insideV w:val="single" w:sz="8" w:space="0" w:color="2C2C2C" w:themeColor="text1"/>
      </w:tblBorders>
    </w:tblPr>
    <w:tcPr>
      <w:shd w:val="clear" w:color="auto" w:fill="CACACA" w:themeFill="text1" w:themeFillTint="3F"/>
    </w:tcPr>
    <w:tblStylePr w:type="firstRow">
      <w:rPr>
        <w:b/>
        <w:bCs/>
        <w:color w:val="2C2C2C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text1" w:themeFillTint="33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tcBorders>
          <w:insideH w:val="single" w:sz="6" w:space="0" w:color="2C2C2C" w:themeColor="text1"/>
          <w:insideV w:val="single" w:sz="6" w:space="0" w:color="2C2C2C" w:themeColor="text1"/>
        </w:tcBorders>
        <w:shd w:val="clear" w:color="auto" w:fill="95959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  <w:insideH w:val="single" w:sz="8" w:space="0" w:color="013B55" w:themeColor="accent1"/>
        <w:insideV w:val="single" w:sz="8" w:space="0" w:color="013B55" w:themeColor="accent1"/>
      </w:tblBorders>
    </w:tblPr>
    <w:tcPr>
      <w:shd w:val="clear" w:color="auto" w:fill="97DEFD" w:themeFill="accent1" w:themeFillTint="3F"/>
    </w:tcPr>
    <w:tblStylePr w:type="firstRow">
      <w:rPr>
        <w:b/>
        <w:bCs/>
        <w:color w:val="2C2C2C" w:themeColor="text1"/>
      </w:rPr>
      <w:tblPr/>
      <w:tcPr>
        <w:shd w:val="clear" w:color="auto" w:fill="D5F1FE" w:themeFill="accent1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4FE" w:themeFill="accent1" w:themeFillTint="33"/>
      </w:tc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tcBorders>
          <w:insideH w:val="single" w:sz="6" w:space="0" w:color="013B55" w:themeColor="accent1"/>
          <w:insideV w:val="single" w:sz="6" w:space="0" w:color="013B55" w:themeColor="accent1"/>
        </w:tcBorders>
        <w:shd w:val="clear" w:color="auto" w:fill="2EBCF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  <w:insideH w:val="single" w:sz="8" w:space="0" w:color="00B0F0" w:themeColor="accent2"/>
        <w:insideV w:val="single" w:sz="8" w:space="0" w:color="00B0F0" w:themeColor="accent2"/>
      </w:tblBorders>
    </w:tblPr>
    <w:tcPr>
      <w:shd w:val="clear" w:color="auto" w:fill="BCEDFF" w:themeFill="accent2" w:themeFillTint="3F"/>
    </w:tcPr>
    <w:tblStylePr w:type="firstRow">
      <w:rPr>
        <w:b/>
        <w:bCs/>
        <w:color w:val="2C2C2C" w:themeColor="text1"/>
      </w:rPr>
      <w:tblPr/>
      <w:tcPr>
        <w:shd w:val="clear" w:color="auto" w:fill="E4F7FF" w:themeFill="accent2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2" w:themeFillTint="33"/>
      </w:tc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tcBorders>
          <w:insideH w:val="single" w:sz="6" w:space="0" w:color="00B0F0" w:themeColor="accent2"/>
          <w:insideV w:val="single" w:sz="6" w:space="0" w:color="00B0F0" w:themeColor="accent2"/>
        </w:tcBorders>
        <w:shd w:val="clear" w:color="auto" w:fill="78DB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  <w:insideH w:val="single" w:sz="8" w:space="0" w:color="E6AF00" w:themeColor="accent3"/>
        <w:insideV w:val="single" w:sz="8" w:space="0" w:color="E6AF00" w:themeColor="accent3"/>
      </w:tblBorders>
    </w:tblPr>
    <w:tcPr>
      <w:shd w:val="clear" w:color="auto" w:fill="FFEEB9" w:themeFill="accent3" w:themeFillTint="3F"/>
    </w:tcPr>
    <w:tblStylePr w:type="firstRow">
      <w:rPr>
        <w:b/>
        <w:bCs/>
        <w:color w:val="2C2C2C" w:themeColor="text1"/>
      </w:rPr>
      <w:tblPr/>
      <w:tcPr>
        <w:shd w:val="clear" w:color="auto" w:fill="FFF8E3" w:themeFill="accent3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7" w:themeFill="accent3" w:themeFillTint="33"/>
      </w:tc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tcBorders>
          <w:insideH w:val="single" w:sz="6" w:space="0" w:color="E6AF00" w:themeColor="accent3"/>
          <w:insideV w:val="single" w:sz="6" w:space="0" w:color="E6AF00" w:themeColor="accent3"/>
        </w:tcBorders>
        <w:shd w:val="clear" w:color="auto" w:fill="FFDD7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2C2C2C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2C2C2C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2C2C2C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C2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C2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3B5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3B5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EBCF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EBCF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B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F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F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7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7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bottom w:val="single" w:sz="8" w:space="0" w:color="2C2C2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2C2C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2C2C2C" w:themeColor="text1"/>
          <w:bottom w:val="single" w:sz="8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2C2C" w:themeColor="text1"/>
          <w:bottom w:val="single" w:sz="8" w:space="0" w:color="2C2C2C" w:themeColor="text1"/>
        </w:tcBorders>
      </w:tc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shd w:val="clear" w:color="auto" w:fill="CACACA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bottom w:val="single" w:sz="8" w:space="0" w:color="013B5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3B55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13B55" w:themeColor="accent1"/>
          <w:bottom w:val="single" w:sz="8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3B55" w:themeColor="accent1"/>
          <w:bottom w:val="single" w:sz="8" w:space="0" w:color="013B55" w:themeColor="accent1"/>
        </w:tcBorders>
      </w:tcPr>
    </w:tblStylePr>
    <w:tblStylePr w:type="band1Vert">
      <w:tblPr/>
      <w:tcPr>
        <w:shd w:val="clear" w:color="auto" w:fill="97DEFD" w:themeFill="accent1" w:themeFillTint="3F"/>
      </w:tcPr>
    </w:tblStylePr>
    <w:tblStylePr w:type="band1Horz">
      <w:tblPr/>
      <w:tcPr>
        <w:shd w:val="clear" w:color="auto" w:fill="97DEF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bottom w:val="single" w:sz="8" w:space="0" w:color="00B0F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B0F0" w:themeColor="accent2"/>
          <w:bottom w:val="single" w:sz="8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2"/>
          <w:bottom w:val="single" w:sz="8" w:space="0" w:color="00B0F0" w:themeColor="accent2"/>
        </w:tcBorders>
      </w:tcPr>
    </w:tblStylePr>
    <w:tblStylePr w:type="band1Vert">
      <w:tblPr/>
      <w:tcPr>
        <w:shd w:val="clear" w:color="auto" w:fill="BCEDFF" w:themeFill="accent2" w:themeFillTint="3F"/>
      </w:tcPr>
    </w:tblStylePr>
    <w:tblStylePr w:type="band1Horz">
      <w:tblPr/>
      <w:tcPr>
        <w:shd w:val="clear" w:color="auto" w:fill="BCE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bottom w:val="single" w:sz="8" w:space="0" w:color="E6AF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F00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E6AF00" w:themeColor="accent3"/>
          <w:bottom w:val="single" w:sz="8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F00" w:themeColor="accent3"/>
          <w:bottom w:val="single" w:sz="8" w:space="0" w:color="E6AF00" w:themeColor="accent3"/>
        </w:tcBorders>
      </w:tcPr>
    </w:tblStylePr>
    <w:tblStylePr w:type="band1Vert">
      <w:tblPr/>
      <w:tcPr>
        <w:shd w:val="clear" w:color="auto" w:fill="FFEEB9" w:themeFill="accent3" w:themeFillTint="3F"/>
      </w:tcPr>
    </w:tblStylePr>
    <w:tblStylePr w:type="band1Horz">
      <w:tblPr/>
      <w:tcPr>
        <w:shd w:val="clear" w:color="auto" w:fill="FFEEB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2C2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2C2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2C2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3B5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3B5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3B5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F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F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B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283BE" w:themeColor="accent1" w:themeTint="BF"/>
        <w:left w:val="single" w:sz="8" w:space="0" w:color="0283BE" w:themeColor="accent1" w:themeTint="BF"/>
        <w:bottom w:val="single" w:sz="8" w:space="0" w:color="0283BE" w:themeColor="accent1" w:themeTint="BF"/>
        <w:right w:val="single" w:sz="8" w:space="0" w:color="0283BE" w:themeColor="accent1" w:themeTint="BF"/>
        <w:insideH w:val="single" w:sz="8" w:space="0" w:color="0283B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83BE" w:themeColor="accent1" w:themeTint="BF"/>
          <w:left w:val="single" w:sz="8" w:space="0" w:color="0283BE" w:themeColor="accent1" w:themeTint="BF"/>
          <w:bottom w:val="single" w:sz="8" w:space="0" w:color="0283BE" w:themeColor="accent1" w:themeTint="BF"/>
          <w:right w:val="single" w:sz="8" w:space="0" w:color="0283BE" w:themeColor="accent1" w:themeTint="BF"/>
          <w:insideH w:val="nil"/>
          <w:insideV w:val="nil"/>
        </w:tcBorders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83BE" w:themeColor="accent1" w:themeTint="BF"/>
          <w:left w:val="single" w:sz="8" w:space="0" w:color="0283BE" w:themeColor="accent1" w:themeTint="BF"/>
          <w:bottom w:val="single" w:sz="8" w:space="0" w:color="0283BE" w:themeColor="accent1" w:themeTint="BF"/>
          <w:right w:val="single" w:sz="8" w:space="0" w:color="0283B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4C9FF" w:themeColor="accent2" w:themeTint="BF"/>
        <w:left w:val="single" w:sz="8" w:space="0" w:color="34C9FF" w:themeColor="accent2" w:themeTint="BF"/>
        <w:bottom w:val="single" w:sz="8" w:space="0" w:color="34C9FF" w:themeColor="accent2" w:themeTint="BF"/>
        <w:right w:val="single" w:sz="8" w:space="0" w:color="34C9FF" w:themeColor="accent2" w:themeTint="BF"/>
        <w:insideH w:val="single" w:sz="8" w:space="0" w:color="34C9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9FF" w:themeColor="accent2" w:themeTint="BF"/>
          <w:left w:val="single" w:sz="8" w:space="0" w:color="34C9FF" w:themeColor="accent2" w:themeTint="BF"/>
          <w:bottom w:val="single" w:sz="8" w:space="0" w:color="34C9FF" w:themeColor="accent2" w:themeTint="BF"/>
          <w:right w:val="single" w:sz="8" w:space="0" w:color="34C9FF" w:themeColor="accent2" w:themeTint="BF"/>
          <w:insideH w:val="nil"/>
          <w:insideV w:val="nil"/>
        </w:tcBorders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2" w:themeTint="BF"/>
          <w:left w:val="single" w:sz="8" w:space="0" w:color="34C9FF" w:themeColor="accent2" w:themeTint="BF"/>
          <w:bottom w:val="single" w:sz="8" w:space="0" w:color="34C9FF" w:themeColor="accent2" w:themeTint="BF"/>
          <w:right w:val="single" w:sz="8" w:space="0" w:color="34C9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C2D" w:themeColor="accent3" w:themeTint="BF"/>
        <w:left w:val="single" w:sz="8" w:space="0" w:color="FFCC2D" w:themeColor="accent3" w:themeTint="BF"/>
        <w:bottom w:val="single" w:sz="8" w:space="0" w:color="FFCC2D" w:themeColor="accent3" w:themeTint="BF"/>
        <w:right w:val="single" w:sz="8" w:space="0" w:color="FFCC2D" w:themeColor="accent3" w:themeTint="BF"/>
        <w:insideH w:val="single" w:sz="8" w:space="0" w:color="FFCC2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C2D" w:themeColor="accent3" w:themeTint="BF"/>
          <w:left w:val="single" w:sz="8" w:space="0" w:color="FFCC2D" w:themeColor="accent3" w:themeTint="BF"/>
          <w:bottom w:val="single" w:sz="8" w:space="0" w:color="FFCC2D" w:themeColor="accent3" w:themeTint="BF"/>
          <w:right w:val="single" w:sz="8" w:space="0" w:color="FFCC2D" w:themeColor="accent3" w:themeTint="BF"/>
          <w:insideH w:val="nil"/>
          <w:insideV w:val="nil"/>
        </w:tcBorders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C2D" w:themeColor="accent3" w:themeTint="BF"/>
          <w:left w:val="single" w:sz="8" w:space="0" w:color="FFCC2D" w:themeColor="accent3" w:themeTint="BF"/>
          <w:bottom w:val="single" w:sz="8" w:space="0" w:color="FFCC2D" w:themeColor="accent3" w:themeTint="BF"/>
          <w:right w:val="single" w:sz="8" w:space="0" w:color="FFCC2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B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B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959595" w:themeColor="text1" w:themeTint="80"/>
        <w:bottom w:val="single" w:sz="4" w:space="0" w:color="95959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959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959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959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959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60606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FA5EF8"/>
    <w:pPr>
      <w:jc w:val="center"/>
    </w:pPr>
    <w:rPr>
      <w:b/>
      <w:color w:val="FFFFFF" w:themeColor="background1"/>
    </w:rPr>
  </w:style>
  <w:style w:type="character" w:styleId="Emphasis">
    <w:name w:val="Emphasis"/>
    <w:basedOn w:val="DefaultParagraphFont"/>
    <w:uiPriority w:val="20"/>
    <w:semiHidden/>
    <w:qFormat/>
    <w:rsid w:val="00613109"/>
    <w:rPr>
      <w:b w:val="0"/>
      <w:i w:val="0"/>
      <w:iCs/>
      <w:color w:val="2C2C2C" w:themeColor="text1"/>
    </w:rPr>
  </w:style>
  <w:style w:type="numbering" w:customStyle="1" w:styleId="Style1">
    <w:name w:val="Style1"/>
    <w:uiPriority w:val="99"/>
    <w:rsid w:val="00173DE9"/>
    <w:pPr>
      <w:numPr>
        <w:numId w:val="16"/>
      </w:numPr>
    </w:pPr>
  </w:style>
  <w:style w:type="numbering" w:customStyle="1" w:styleId="Style2">
    <w:name w:val="Style2"/>
    <w:uiPriority w:val="99"/>
    <w:rsid w:val="00342425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A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oizsohail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oizsoha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iz%20Sohail\AppData\Roaming\Microsoft\Templates\Color%20accent%20cover%20letter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2B9D572E894E67918405A947BF3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F2EE-5721-4366-84E6-3295855C0158}"/>
      </w:docPartPr>
      <w:docPartBody>
        <w:p w:rsidR="00000000" w:rsidRDefault="00843105">
          <w:pPr>
            <w:pStyle w:val="252B9D572E894E67918405A947BF3A1D"/>
          </w:pPr>
          <w:r w:rsidRPr="00D46C33">
            <w:t>·</w:t>
          </w:r>
        </w:p>
      </w:docPartBody>
    </w:docPart>
    <w:docPart>
      <w:docPartPr>
        <w:name w:val="A97983A88C9C4781A9306C4ADB8A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60AD3-45B0-4E12-8D13-DC369AA1470A}"/>
      </w:docPartPr>
      <w:docPartBody>
        <w:p w:rsidR="00000000" w:rsidRDefault="00843105">
          <w:pPr>
            <w:pStyle w:val="A97983A88C9C4781A9306C4ADB8A0FA9"/>
          </w:pPr>
          <w:r w:rsidRPr="006A33C6">
            <w:t>·</w:t>
          </w:r>
        </w:p>
      </w:docPartBody>
    </w:docPart>
    <w:docPart>
      <w:docPartPr>
        <w:name w:val="9355004EBA1948B18B201F6026FCD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E63C-C25E-4565-995F-2BB83F67E83C}"/>
      </w:docPartPr>
      <w:docPartBody>
        <w:p w:rsidR="00000000" w:rsidRDefault="00843105">
          <w:pPr>
            <w:pStyle w:val="9355004EBA1948B18B201F6026FCDC89"/>
          </w:pPr>
          <w:r w:rsidRPr="006A33C6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sa Offc Serif Pro Thin">
    <w:altName w:val="Tisa Offc Serif Pro Thin"/>
    <w:charset w:val="00"/>
    <w:family w:val="auto"/>
    <w:pitch w:val="variable"/>
    <w:sig w:usb0="800002E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05"/>
    <w:rsid w:val="0084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AD6FB05F8492188ACC59EAD2430B7">
    <w:name w:val="089AD6FB05F8492188ACC59EAD2430B7"/>
  </w:style>
  <w:style w:type="character" w:styleId="IntenseEmphasis">
    <w:name w:val="Intense Emphasis"/>
    <w:basedOn w:val="DefaultParagraphFont"/>
    <w:uiPriority w:val="2"/>
    <w:rPr>
      <w:b/>
      <w:iCs/>
      <w:color w:val="FFFFFF" w:themeColor="background1"/>
    </w:rPr>
  </w:style>
  <w:style w:type="paragraph" w:customStyle="1" w:styleId="B96F0E8ADC424716B7CAB2D81FEB200F">
    <w:name w:val="B96F0E8ADC424716B7CAB2D81FEB200F"/>
  </w:style>
  <w:style w:type="paragraph" w:customStyle="1" w:styleId="EE5B6FE7CFD74C59A9FE44D5CCBB95B2">
    <w:name w:val="EE5B6FE7CFD74C59A9FE44D5CCBB95B2"/>
  </w:style>
  <w:style w:type="paragraph" w:customStyle="1" w:styleId="252B9D572E894E67918405A947BF3A1D">
    <w:name w:val="252B9D572E894E67918405A947BF3A1D"/>
  </w:style>
  <w:style w:type="paragraph" w:customStyle="1" w:styleId="D4F2CBB5156C4E179143AC6DB9F592C2">
    <w:name w:val="D4F2CBB5156C4E179143AC6DB9F592C2"/>
  </w:style>
  <w:style w:type="paragraph" w:customStyle="1" w:styleId="EEF4D4B949744D979E77FB1668E1D51D">
    <w:name w:val="EEF4D4B949744D979E77FB1668E1D51D"/>
  </w:style>
  <w:style w:type="paragraph" w:customStyle="1" w:styleId="A97983A88C9C4781A9306C4ADB8A0FA9">
    <w:name w:val="A97983A88C9C4781A9306C4ADB8A0FA9"/>
  </w:style>
  <w:style w:type="paragraph" w:customStyle="1" w:styleId="A5E54157D1904DED963787FA68E2C8CC">
    <w:name w:val="A5E54157D1904DED963787FA68E2C8CC"/>
  </w:style>
  <w:style w:type="paragraph" w:customStyle="1" w:styleId="9355004EBA1948B18B201F6026FCDC89">
    <w:name w:val="9355004EBA1948B18B201F6026FCDC89"/>
  </w:style>
  <w:style w:type="paragraph" w:customStyle="1" w:styleId="4E851C9520AA4C72891AFC84ECECA1FE">
    <w:name w:val="4E851C9520AA4C72891AFC84ECECA1FE"/>
  </w:style>
  <w:style w:type="paragraph" w:customStyle="1" w:styleId="BA8609A581244D3D914ED02E504972F3">
    <w:name w:val="BA8609A581244D3D914ED02E504972F3"/>
  </w:style>
  <w:style w:type="paragraph" w:customStyle="1" w:styleId="1A3BAAE7179D4DAAB6A79A767A2EF389">
    <w:name w:val="1A3BAAE7179D4DAAB6A79A767A2EF389"/>
  </w:style>
  <w:style w:type="paragraph" w:customStyle="1" w:styleId="8CBECEE06384422995CDD4164ECEB264">
    <w:name w:val="8CBECEE06384422995CDD4164ECEB264"/>
  </w:style>
  <w:style w:type="paragraph" w:customStyle="1" w:styleId="C55D54A1F7884CBAA2F2277B4A845880">
    <w:name w:val="C55D54A1F7884CBAA2F2277B4A845880"/>
  </w:style>
  <w:style w:type="paragraph" w:customStyle="1" w:styleId="9762FC88FF1E4E90985F82420331D2D1">
    <w:name w:val="9762FC88FF1E4E90985F82420331D2D1"/>
  </w:style>
  <w:style w:type="paragraph" w:customStyle="1" w:styleId="3074D56690F24DD395A92D177BE8F086">
    <w:name w:val="3074D56690F24DD395A92D177BE8F086"/>
  </w:style>
  <w:style w:type="paragraph" w:customStyle="1" w:styleId="FC5CC6CDD7A846009F8E9296E4921A35">
    <w:name w:val="FC5CC6CDD7A846009F8E9296E4921A35"/>
  </w:style>
  <w:style w:type="paragraph" w:customStyle="1" w:styleId="4C30F1070B5D43E5A77F7743D072C55F">
    <w:name w:val="4C30F1070B5D43E5A77F7743D072C55F"/>
  </w:style>
  <w:style w:type="paragraph" w:customStyle="1" w:styleId="066166E64FA24448AA19F38FE9EAF555">
    <w:name w:val="066166E64FA24448AA19F38FE9EAF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FT_Color Accent Resume &amp; Cover letter">
      <a:dk1>
        <a:srgbClr val="2C2C2C"/>
      </a:dk1>
      <a:lt1>
        <a:sysClr val="window" lastClr="FFFFFF"/>
      </a:lt1>
      <a:dk2>
        <a:srgbClr val="161616"/>
      </a:dk2>
      <a:lt2>
        <a:srgbClr val="E8E8E8"/>
      </a:lt2>
      <a:accent1>
        <a:srgbClr val="013B55"/>
      </a:accent1>
      <a:accent2>
        <a:srgbClr val="00B0F0"/>
      </a:accent2>
      <a:accent3>
        <a:srgbClr val="E6AF00"/>
      </a:accent3>
      <a:accent4>
        <a:srgbClr val="856628"/>
      </a:accent4>
      <a:accent5>
        <a:srgbClr val="7E314C"/>
      </a:accent5>
      <a:accent6>
        <a:srgbClr val="4B6A88"/>
      </a:accent6>
      <a:hlink>
        <a:srgbClr val="3333FF"/>
      </a:hlink>
      <a:folHlink>
        <a:srgbClr val="BF4A27"/>
      </a:folHlink>
    </a:clrScheme>
    <a:fontScheme name="MSFT_Accent">
      <a:majorFont>
        <a:latin typeface="Tisa Offc Serif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3597ffe504ac265edad30776f92abe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c1fbb79cae71899274aec0ef068c36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82343-6AE2-4BE1-9944-DAA96F3C64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66B6FC2-51CB-4EA7-87BE-921B0E87E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7AA67-21D4-426E-ABC3-F27AE769C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accent cover letter .dotx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2020-12-13T17:21:00Z</dcterms:created>
  <dcterms:modified xsi:type="dcterms:W3CDTF">2020-12-13T19:19:00Z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